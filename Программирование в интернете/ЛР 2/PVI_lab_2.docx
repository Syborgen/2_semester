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3C7" w:rsidRPr="002C0ABB" w:rsidRDefault="003A23C7" w:rsidP="006A4ADC">
      <w:pPr>
        <w:pStyle w:val="NormalWeb"/>
        <w:jc w:val="center"/>
        <w:rPr>
          <w:b/>
          <w:bCs/>
          <w:sz w:val="28"/>
          <w:szCs w:val="28"/>
        </w:rPr>
      </w:pPr>
      <w:r w:rsidRPr="002C0ABB">
        <w:rPr>
          <w:b/>
          <w:bCs/>
          <w:sz w:val="28"/>
          <w:szCs w:val="28"/>
        </w:rPr>
        <w:t>ГОСУДАРСТВЕННОЕ ОБРАЗОВАТЕЛЬНОЕ УЧРЕЖДЕНИЕ</w:t>
      </w:r>
    </w:p>
    <w:p w:rsidR="003A23C7" w:rsidRPr="002C0ABB" w:rsidRDefault="003A23C7" w:rsidP="006A4ADC">
      <w:pPr>
        <w:pStyle w:val="NormalWeb"/>
        <w:jc w:val="center"/>
        <w:rPr>
          <w:b/>
          <w:bCs/>
          <w:sz w:val="28"/>
          <w:szCs w:val="28"/>
        </w:rPr>
      </w:pPr>
      <w:r w:rsidRPr="002C0ABB">
        <w:rPr>
          <w:b/>
          <w:bCs/>
          <w:sz w:val="28"/>
          <w:szCs w:val="28"/>
        </w:rPr>
        <w:t>ВЫСШЕГО ПРОФЕССИОНАЛЬНОГО ОБРАЗОВАНИЯ</w:t>
      </w:r>
    </w:p>
    <w:p w:rsidR="003A23C7" w:rsidRPr="002C0ABB" w:rsidRDefault="003A23C7" w:rsidP="006A4ADC">
      <w:pPr>
        <w:pStyle w:val="NormalWeb"/>
        <w:jc w:val="center"/>
        <w:rPr>
          <w:b/>
          <w:bCs/>
          <w:sz w:val="28"/>
          <w:szCs w:val="28"/>
        </w:rPr>
      </w:pPr>
      <w:r w:rsidRPr="002C0ABB">
        <w:rPr>
          <w:b/>
          <w:bCs/>
          <w:sz w:val="28"/>
          <w:szCs w:val="28"/>
        </w:rPr>
        <w:t>"ДОНЕЦКИЙ НАЦИОНАЛЬНЫЙ ТЕХНИЧЕСКИЙ УНИВЕРСИТЕТ"</w:t>
      </w:r>
    </w:p>
    <w:p w:rsidR="003A23C7" w:rsidRDefault="003A23C7" w:rsidP="006A4ADC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3A23C7" w:rsidRDefault="003A23C7" w:rsidP="006A4ADC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3A23C7" w:rsidRDefault="003A23C7" w:rsidP="006A4ADC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3A23C7" w:rsidRDefault="003A23C7" w:rsidP="006A4ADC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3A23C7" w:rsidRDefault="003A23C7" w:rsidP="006A4ADC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3A23C7" w:rsidRPr="00BD26BE" w:rsidRDefault="003A23C7" w:rsidP="006A4ADC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2</w:t>
      </w:r>
    </w:p>
    <w:p w:rsidR="003A23C7" w:rsidRPr="006A4ADC" w:rsidRDefault="003A23C7" w:rsidP="006A4ADC">
      <w:pPr>
        <w:spacing w:line="360" w:lineRule="auto"/>
        <w:contextualSpacing/>
        <w:jc w:val="center"/>
        <w:rPr>
          <w:rFonts w:cs="Calibri"/>
          <w:lang w:val="en-US"/>
        </w:rPr>
      </w:pPr>
      <w:r>
        <w:rPr>
          <w:szCs w:val="28"/>
        </w:rPr>
        <w:t xml:space="preserve">Тема: </w:t>
      </w:r>
      <w:r w:rsidRPr="00AD36C8">
        <w:rPr>
          <w:szCs w:val="28"/>
        </w:rPr>
        <w:t>“</w:t>
      </w:r>
      <w:r w:rsidRPr="007A2091">
        <w:rPr>
          <w:b/>
          <w:bCs/>
          <w:caps/>
        </w:rPr>
        <w:t xml:space="preserve"> </w:t>
      </w:r>
      <w:r>
        <w:rPr>
          <w:rFonts w:cs="Calibri"/>
        </w:rPr>
        <w:t xml:space="preserve">Таблицы: верстка, стилизация и заполнение с помощью </w:t>
      </w:r>
      <w:r>
        <w:rPr>
          <w:rFonts w:cs="Calibri"/>
          <w:lang w:val="en-US"/>
        </w:rPr>
        <w:t>JavaScript</w:t>
      </w:r>
      <w:r>
        <w:rPr>
          <w:rFonts w:cs="Calibri"/>
        </w:rPr>
        <w:t xml:space="preserve"> </w:t>
      </w:r>
      <w:r w:rsidRPr="00AD36C8">
        <w:rPr>
          <w:szCs w:val="28"/>
        </w:rPr>
        <w:t>”</w:t>
      </w:r>
    </w:p>
    <w:p w:rsidR="003A23C7" w:rsidRDefault="003A23C7" w:rsidP="006A4ADC">
      <w:pPr>
        <w:jc w:val="center"/>
        <w:rPr>
          <w:sz w:val="28"/>
          <w:szCs w:val="28"/>
        </w:rPr>
      </w:pPr>
    </w:p>
    <w:p w:rsidR="003A23C7" w:rsidRDefault="003A23C7" w:rsidP="006A4ADC">
      <w:pPr>
        <w:jc w:val="center"/>
        <w:rPr>
          <w:sz w:val="28"/>
          <w:szCs w:val="28"/>
        </w:rPr>
      </w:pPr>
    </w:p>
    <w:p w:rsidR="003A23C7" w:rsidRDefault="003A23C7" w:rsidP="006A4ADC">
      <w:pPr>
        <w:jc w:val="center"/>
        <w:rPr>
          <w:sz w:val="28"/>
          <w:szCs w:val="28"/>
        </w:rPr>
      </w:pPr>
    </w:p>
    <w:p w:rsidR="003A23C7" w:rsidRDefault="003A23C7" w:rsidP="006A4ADC">
      <w:pPr>
        <w:jc w:val="center"/>
        <w:rPr>
          <w:sz w:val="28"/>
          <w:szCs w:val="28"/>
        </w:rPr>
      </w:pPr>
    </w:p>
    <w:p w:rsidR="003A23C7" w:rsidRDefault="003A23C7" w:rsidP="006A4ADC">
      <w:pPr>
        <w:jc w:val="center"/>
        <w:rPr>
          <w:sz w:val="28"/>
          <w:szCs w:val="28"/>
        </w:rPr>
      </w:pPr>
    </w:p>
    <w:p w:rsidR="003A23C7" w:rsidRDefault="003A23C7" w:rsidP="006A4ADC">
      <w:pPr>
        <w:jc w:val="center"/>
        <w:rPr>
          <w:sz w:val="28"/>
          <w:szCs w:val="28"/>
        </w:rPr>
      </w:pPr>
    </w:p>
    <w:p w:rsidR="003A23C7" w:rsidRDefault="003A23C7" w:rsidP="006A4ADC">
      <w:pPr>
        <w:ind w:left="708"/>
        <w:rPr>
          <w:sz w:val="28"/>
          <w:szCs w:val="28"/>
        </w:rPr>
      </w:pPr>
      <w:r>
        <w:rPr>
          <w:sz w:val="28"/>
          <w:szCs w:val="28"/>
        </w:rPr>
        <w:t>Проверено: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Выполнил:</w:t>
      </w:r>
    </w:p>
    <w:p w:rsidR="003A23C7" w:rsidRDefault="003A23C7" w:rsidP="00963DB0">
      <w:pPr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ст. гр. ПИ-18Б</w:t>
      </w:r>
    </w:p>
    <w:p w:rsidR="003A23C7" w:rsidRPr="00FA294D" w:rsidRDefault="003A23C7" w:rsidP="006A4ADC">
      <w:pPr>
        <w:ind w:left="708"/>
        <w:rPr>
          <w:sz w:val="28"/>
          <w:szCs w:val="28"/>
        </w:rPr>
      </w:pPr>
      <w:r>
        <w:rPr>
          <w:sz w:val="28"/>
          <w:szCs w:val="28"/>
        </w:rPr>
        <w:t>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Моргунов А.Г.</w:t>
      </w:r>
    </w:p>
    <w:p w:rsidR="003A23C7" w:rsidRDefault="003A23C7" w:rsidP="006A4ADC">
      <w:pPr>
        <w:ind w:left="708"/>
        <w:rPr>
          <w:sz w:val="28"/>
          <w:szCs w:val="28"/>
        </w:rPr>
      </w:pPr>
      <w:r>
        <w:rPr>
          <w:sz w:val="28"/>
          <w:szCs w:val="28"/>
        </w:rPr>
        <w:t>____.____.2019г.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____.____.2019г.</w:t>
      </w:r>
    </w:p>
    <w:p w:rsidR="003A23C7" w:rsidRDefault="003A23C7" w:rsidP="006A4ADC">
      <w:pPr>
        <w:ind w:left="708"/>
        <w:rPr>
          <w:sz w:val="28"/>
          <w:szCs w:val="28"/>
        </w:rPr>
      </w:pPr>
    </w:p>
    <w:p w:rsidR="003A23C7" w:rsidRDefault="003A23C7" w:rsidP="006A4ADC">
      <w:pPr>
        <w:spacing w:after="0" w:line="360" w:lineRule="auto"/>
        <w:jc w:val="center"/>
        <w:rPr>
          <w:sz w:val="28"/>
          <w:szCs w:val="28"/>
          <w:lang w:val="en-US"/>
        </w:rPr>
      </w:pPr>
    </w:p>
    <w:p w:rsidR="003A23C7" w:rsidRDefault="003A23C7" w:rsidP="006A4ADC">
      <w:pPr>
        <w:spacing w:after="0" w:line="360" w:lineRule="auto"/>
        <w:jc w:val="center"/>
        <w:rPr>
          <w:sz w:val="28"/>
          <w:szCs w:val="28"/>
          <w:lang w:val="en-US"/>
        </w:rPr>
      </w:pPr>
    </w:p>
    <w:p w:rsidR="003A23C7" w:rsidRPr="00674833" w:rsidRDefault="003A23C7" w:rsidP="006A4ADC">
      <w:pPr>
        <w:spacing w:after="0" w:line="360" w:lineRule="auto"/>
        <w:jc w:val="center"/>
        <w:rPr>
          <w:sz w:val="28"/>
          <w:szCs w:val="28"/>
          <w:highlight w:val="yellow"/>
          <w:lang w:val="en-US"/>
        </w:rPr>
      </w:pPr>
    </w:p>
    <w:p w:rsidR="003A23C7" w:rsidRDefault="003A23C7" w:rsidP="006A4ADC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3A23C7" w:rsidRDefault="003A23C7" w:rsidP="006A4ADC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3A23C7" w:rsidRDefault="003A23C7" w:rsidP="006A4ADC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3A23C7" w:rsidRDefault="003A23C7" w:rsidP="006A4ADC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3A23C7" w:rsidRDefault="003A23C7" w:rsidP="006A4ADC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 – 2019</w:t>
      </w:r>
    </w:p>
    <w:p w:rsidR="003A23C7" w:rsidRPr="00963DB0" w:rsidRDefault="003A23C7" w:rsidP="00963DB0">
      <w:pPr>
        <w:pStyle w:val="formattext"/>
        <w:tabs>
          <w:tab w:val="left" w:pos="5820"/>
        </w:tabs>
        <w:spacing w:before="0" w:beforeAutospacing="0" w:after="0" w:afterAutospacing="0" w:line="360" w:lineRule="auto"/>
        <w:rPr>
          <w:sz w:val="36"/>
          <w:szCs w:val="28"/>
        </w:rPr>
      </w:pPr>
      <w:r w:rsidRPr="00963DB0">
        <w:rPr>
          <w:sz w:val="36"/>
          <w:szCs w:val="28"/>
        </w:rPr>
        <w:t>Задание а</w:t>
      </w:r>
    </w:p>
    <w:tbl>
      <w:tblPr>
        <w:tblW w:w="7472" w:type="dxa"/>
        <w:tblInd w:w="93" w:type="dxa"/>
        <w:tblLook w:val="00A0"/>
      </w:tblPr>
      <w:tblGrid>
        <w:gridCol w:w="705"/>
        <w:gridCol w:w="700"/>
        <w:gridCol w:w="14"/>
        <w:gridCol w:w="686"/>
        <w:gridCol w:w="14"/>
        <w:gridCol w:w="686"/>
        <w:gridCol w:w="188"/>
        <w:gridCol w:w="512"/>
        <w:gridCol w:w="700"/>
        <w:gridCol w:w="700"/>
        <w:gridCol w:w="42"/>
        <w:gridCol w:w="1218"/>
        <w:gridCol w:w="42"/>
        <w:gridCol w:w="1218"/>
        <w:gridCol w:w="47"/>
      </w:tblGrid>
      <w:tr w:rsidR="003A23C7" w:rsidTr="006A4ADC">
        <w:trPr>
          <w:trHeight w:val="180"/>
        </w:trPr>
        <w:tc>
          <w:tcPr>
            <w:tcW w:w="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3A23C7" w:rsidRDefault="003A23C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Вариант</w:t>
            </w:r>
          </w:p>
        </w:tc>
        <w:tc>
          <w:tcPr>
            <w:tcW w:w="14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23C7" w:rsidRDefault="003A23C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Кол-во</w:t>
            </w:r>
          </w:p>
        </w:tc>
        <w:tc>
          <w:tcPr>
            <w:tcW w:w="28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:rsidR="003A23C7" w:rsidRDefault="003A23C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Объединить</w:t>
            </w:r>
          </w:p>
        </w:tc>
        <w:tc>
          <w:tcPr>
            <w:tcW w:w="25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23C7" w:rsidRDefault="003A23C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установить цвет для каждой строки</w:t>
            </w:r>
          </w:p>
        </w:tc>
      </w:tr>
      <w:tr w:rsidR="003A23C7" w:rsidTr="006A4ADC">
        <w:trPr>
          <w:trHeight w:val="360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3C7" w:rsidRDefault="003A23C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A23C7" w:rsidRDefault="003A23C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колонок</w:t>
            </w: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A23C7" w:rsidRDefault="003A23C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строк</w:t>
            </w:r>
          </w:p>
        </w:tc>
        <w:tc>
          <w:tcPr>
            <w:tcW w:w="8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:rsidR="003A23C7" w:rsidRDefault="003A23C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 колонки</w:t>
            </w:r>
          </w:p>
        </w:tc>
        <w:tc>
          <w:tcPr>
            <w:tcW w:w="195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vAlign w:val="center"/>
          </w:tcPr>
          <w:p w:rsidR="003A23C7" w:rsidRDefault="003A23C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на строке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A23C7" w:rsidRDefault="003A23C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цвет</w:t>
            </w:r>
          </w:p>
        </w:tc>
        <w:tc>
          <w:tcPr>
            <w:tcW w:w="12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A23C7" w:rsidRDefault="003A23C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строки </w:t>
            </w:r>
          </w:p>
        </w:tc>
      </w:tr>
      <w:tr w:rsidR="003A23C7" w:rsidTr="006A4ADC">
        <w:trPr>
          <w:gridAfter w:val="1"/>
          <w:wAfter w:w="47" w:type="dxa"/>
          <w:trHeight w:val="180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3A23C7" w:rsidRDefault="003A23C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39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3A23C7" w:rsidRDefault="003A23C7">
            <w:pPr>
              <w:jc w:val="right"/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12</w:t>
            </w:r>
          </w:p>
        </w:tc>
        <w:tc>
          <w:tcPr>
            <w:tcW w:w="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3A23C7" w:rsidRDefault="003A23C7">
            <w:pPr>
              <w:jc w:val="right"/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10</w:t>
            </w:r>
          </w:p>
        </w:tc>
        <w:tc>
          <w:tcPr>
            <w:tcW w:w="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3A23C7" w:rsidRDefault="003A23C7">
            <w:pPr>
              <w:jc w:val="right"/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3A23C7" w:rsidRDefault="003A23C7">
            <w:pPr>
              <w:jc w:val="right"/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3A23C7" w:rsidRDefault="003A23C7">
            <w:pPr>
              <w:jc w:val="right"/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4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3A23C7" w:rsidRDefault="003A23C7">
            <w:pPr>
              <w:jc w:val="right"/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3A23C7" w:rsidRDefault="003A23C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сине-зеленый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3A23C7" w:rsidRDefault="003A23C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color w:val="000000"/>
                <w:sz w:val="14"/>
                <w:szCs w:val="14"/>
              </w:rPr>
              <w:t>каждая через одну</w:t>
            </w:r>
          </w:p>
        </w:tc>
      </w:tr>
    </w:tbl>
    <w:p w:rsidR="003A23C7" w:rsidRDefault="003A23C7"/>
    <w:tbl>
      <w:tblPr>
        <w:tblW w:w="6840" w:type="dxa"/>
        <w:tblInd w:w="93" w:type="dxa"/>
        <w:tblLook w:val="00A0"/>
      </w:tblPr>
      <w:tblGrid>
        <w:gridCol w:w="899"/>
        <w:gridCol w:w="900"/>
        <w:gridCol w:w="900"/>
        <w:gridCol w:w="1089"/>
        <w:gridCol w:w="879"/>
        <w:gridCol w:w="1479"/>
        <w:gridCol w:w="880"/>
      </w:tblGrid>
      <w:tr w:rsidR="003A23C7" w:rsidRPr="006A4ADC" w:rsidTr="006A4ADC">
        <w:trPr>
          <w:trHeight w:val="180"/>
        </w:trPr>
        <w:tc>
          <w:tcPr>
            <w:tcW w:w="36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6A4ADC">
              <w:rPr>
                <w:rFonts w:ascii="Calibri" w:hAnsi="Calibri" w:cs="Calibri"/>
                <w:color w:val="000000"/>
                <w:sz w:val="14"/>
                <w:szCs w:val="14"/>
              </w:rPr>
              <w:t>Шрифт</w:t>
            </w:r>
          </w:p>
        </w:tc>
        <w:tc>
          <w:tcPr>
            <w:tcW w:w="32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6A4ADC">
              <w:rPr>
                <w:rFonts w:ascii="Calibri" w:hAnsi="Calibri" w:cs="Calibri"/>
                <w:color w:val="000000"/>
                <w:sz w:val="14"/>
                <w:szCs w:val="14"/>
              </w:rPr>
              <w:t>Стиль границы</w:t>
            </w:r>
          </w:p>
        </w:tc>
      </w:tr>
      <w:tr w:rsidR="003A23C7" w:rsidRPr="006A4ADC" w:rsidTr="006A4ADC">
        <w:trPr>
          <w:trHeight w:val="360"/>
        </w:trPr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6A4ADC">
              <w:rPr>
                <w:rFonts w:ascii="Calibri" w:hAnsi="Calibri" w:cs="Calibri"/>
                <w:color w:val="000000"/>
                <w:sz w:val="14"/>
                <w:szCs w:val="14"/>
              </w:rPr>
              <w:t>семейство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6A4ADC">
              <w:rPr>
                <w:rFonts w:ascii="Calibri" w:hAnsi="Calibri" w:cs="Calibri"/>
                <w:color w:val="000000"/>
                <w:sz w:val="14"/>
                <w:szCs w:val="14"/>
              </w:rPr>
              <w:t>имя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6A4ADC">
              <w:rPr>
                <w:rFonts w:ascii="Calibri" w:hAnsi="Calibri" w:cs="Calibri"/>
                <w:color w:val="000000"/>
                <w:sz w:val="14"/>
                <w:szCs w:val="14"/>
              </w:rPr>
              <w:t>размер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6A4ADC">
              <w:rPr>
                <w:rFonts w:ascii="Calibri" w:hAnsi="Calibri" w:cs="Calibri"/>
                <w:color w:val="000000"/>
                <w:sz w:val="14"/>
                <w:szCs w:val="14"/>
              </w:rPr>
              <w:t>выравнивание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6A4ADC">
              <w:rPr>
                <w:rFonts w:ascii="Calibri" w:hAnsi="Calibri" w:cs="Calibri"/>
                <w:color w:val="000000"/>
                <w:sz w:val="14"/>
                <w:szCs w:val="14"/>
              </w:rPr>
              <w:t>тип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6A4ADC">
              <w:rPr>
                <w:rFonts w:ascii="Calibri" w:hAnsi="Calibri" w:cs="Calibri"/>
                <w:color w:val="000000"/>
                <w:sz w:val="14"/>
                <w:szCs w:val="14"/>
              </w:rPr>
              <w:t>цвет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6A4ADC">
              <w:rPr>
                <w:rFonts w:ascii="Calibri" w:hAnsi="Calibri" w:cs="Calibri"/>
                <w:color w:val="000000"/>
                <w:sz w:val="14"/>
                <w:szCs w:val="14"/>
              </w:rPr>
              <w:t>толщина</w:t>
            </w:r>
          </w:p>
        </w:tc>
      </w:tr>
      <w:tr w:rsidR="003A23C7" w:rsidRPr="006A4ADC" w:rsidTr="006A4ADC">
        <w:trPr>
          <w:trHeight w:val="180"/>
        </w:trPr>
        <w:tc>
          <w:tcPr>
            <w:tcW w:w="8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6A4ADC">
              <w:rPr>
                <w:rFonts w:ascii="Calibri" w:hAnsi="Calibri" w:cs="Calibri"/>
                <w:color w:val="000000"/>
                <w:sz w:val="14"/>
                <w:szCs w:val="14"/>
              </w:rPr>
              <w:t>fantasy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6A4ADC">
              <w:rPr>
                <w:rFonts w:ascii="Calibri" w:hAnsi="Calibri" w:cs="Calibri"/>
                <w:color w:val="000000"/>
                <w:sz w:val="14"/>
                <w:szCs w:val="14"/>
              </w:rPr>
              <w:t>Marker Felt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6A4ADC">
              <w:rPr>
                <w:rFonts w:ascii="Calibri" w:hAnsi="Calibri" w:cs="Calibri"/>
                <w:color w:val="000000"/>
                <w:sz w:val="14"/>
                <w:szCs w:val="14"/>
              </w:rPr>
              <w:t>18,8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6A4ADC">
              <w:rPr>
                <w:rFonts w:ascii="Calibri" w:hAnsi="Calibri" w:cs="Calibri"/>
                <w:color w:val="000000"/>
                <w:sz w:val="14"/>
                <w:szCs w:val="14"/>
              </w:rPr>
              <w:t>справа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6A4ADC">
              <w:rPr>
                <w:rFonts w:ascii="Calibri" w:hAnsi="Calibri" w:cs="Calibri"/>
                <w:color w:val="000000"/>
                <w:sz w:val="14"/>
                <w:szCs w:val="14"/>
              </w:rPr>
              <w:t>dotted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6A4ADC">
              <w:rPr>
                <w:rFonts w:ascii="Calibri" w:hAnsi="Calibri" w:cs="Calibri"/>
                <w:color w:val="000000"/>
                <w:sz w:val="14"/>
                <w:szCs w:val="14"/>
              </w:rPr>
              <w:t>фуксия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6A4ADC">
              <w:rPr>
                <w:rFonts w:ascii="Calibri" w:hAnsi="Calibri" w:cs="Calibri"/>
                <w:color w:val="000000"/>
                <w:sz w:val="14"/>
                <w:szCs w:val="14"/>
              </w:rPr>
              <w:t>"4"</w:t>
            </w:r>
          </w:p>
        </w:tc>
      </w:tr>
    </w:tbl>
    <w:p w:rsidR="003A23C7" w:rsidRDefault="003A23C7"/>
    <w:p w:rsidR="003A23C7" w:rsidRPr="00963DB0" w:rsidRDefault="003A23C7">
      <w:pPr>
        <w:rPr>
          <w:sz w:val="36"/>
        </w:rPr>
      </w:pPr>
      <w:r w:rsidRPr="00963DB0">
        <w:rPr>
          <w:sz w:val="36"/>
        </w:rPr>
        <w:t>Задание б</w:t>
      </w:r>
    </w:p>
    <w:tbl>
      <w:tblPr>
        <w:tblW w:w="7000" w:type="dxa"/>
        <w:tblInd w:w="93" w:type="dxa"/>
        <w:tblLook w:val="00A0"/>
      </w:tblPr>
      <w:tblGrid>
        <w:gridCol w:w="705"/>
        <w:gridCol w:w="714"/>
        <w:gridCol w:w="700"/>
        <w:gridCol w:w="316"/>
        <w:gridCol w:w="305"/>
        <w:gridCol w:w="299"/>
        <w:gridCol w:w="1760"/>
        <w:gridCol w:w="960"/>
        <w:gridCol w:w="1260"/>
      </w:tblGrid>
      <w:tr w:rsidR="003A23C7" w:rsidRPr="006A4ADC" w:rsidTr="006A4ADC">
        <w:trPr>
          <w:trHeight w:val="390"/>
        </w:trPr>
        <w:tc>
          <w:tcPr>
            <w:tcW w:w="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6A4ADC">
              <w:rPr>
                <w:rFonts w:ascii="Calibri" w:hAnsi="Calibri" w:cs="Calibri"/>
                <w:color w:val="000000"/>
                <w:sz w:val="14"/>
                <w:szCs w:val="14"/>
              </w:rPr>
              <w:t>Вариант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6A4ADC">
              <w:rPr>
                <w:rFonts w:ascii="Calibri" w:hAnsi="Calibri" w:cs="Calibri"/>
                <w:color w:val="000000"/>
                <w:sz w:val="14"/>
                <w:szCs w:val="14"/>
              </w:rPr>
              <w:t>Кол-во</w:t>
            </w:r>
          </w:p>
        </w:tc>
        <w:tc>
          <w:tcPr>
            <w:tcW w:w="26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6A4ADC">
              <w:rPr>
                <w:rFonts w:ascii="Calibri" w:hAnsi="Calibri" w:cs="Calibri"/>
                <w:color w:val="000000"/>
                <w:sz w:val="14"/>
                <w:szCs w:val="14"/>
              </w:rPr>
              <w:t>Объединить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6A4ADC">
              <w:rPr>
                <w:rFonts w:ascii="Calibri" w:hAnsi="Calibri" w:cs="Calibri"/>
                <w:color w:val="000000"/>
                <w:sz w:val="14"/>
                <w:szCs w:val="14"/>
              </w:rPr>
              <w:t>установить цвет для каждой колонки</w:t>
            </w:r>
          </w:p>
        </w:tc>
      </w:tr>
      <w:tr w:rsidR="003A23C7" w:rsidRPr="006A4ADC" w:rsidTr="006A4ADC">
        <w:trPr>
          <w:trHeight w:val="540"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3C7" w:rsidRPr="006A4ADC" w:rsidRDefault="003A23C7" w:rsidP="006A4ADC">
            <w:pPr>
              <w:autoSpaceDE/>
              <w:autoSpaceDN/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6A4ADC">
              <w:rPr>
                <w:rFonts w:ascii="Calibri" w:hAnsi="Calibri" w:cs="Calibri"/>
                <w:color w:val="000000"/>
                <w:sz w:val="14"/>
                <w:szCs w:val="14"/>
              </w:rPr>
              <w:t>колонок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6A4ADC">
              <w:rPr>
                <w:rFonts w:ascii="Calibri" w:hAnsi="Calibri" w:cs="Calibri"/>
                <w:color w:val="000000"/>
                <w:sz w:val="14"/>
                <w:szCs w:val="14"/>
              </w:rPr>
              <w:t>строк</w:t>
            </w:r>
          </w:p>
        </w:tc>
        <w:tc>
          <w:tcPr>
            <w:tcW w:w="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6A4ADC">
              <w:rPr>
                <w:rFonts w:ascii="Calibri" w:hAnsi="Calibri" w:cs="Calibri"/>
                <w:color w:val="000000"/>
                <w:sz w:val="14"/>
                <w:szCs w:val="14"/>
              </w:rPr>
              <w:t>3 строки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6A4ADC">
              <w:rPr>
                <w:rFonts w:ascii="Calibri" w:hAnsi="Calibri" w:cs="Calibri"/>
                <w:color w:val="000000"/>
                <w:sz w:val="14"/>
                <w:szCs w:val="14"/>
              </w:rPr>
              <w:t>для колонки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6A4ADC">
              <w:rPr>
                <w:rFonts w:ascii="Calibri" w:hAnsi="Calibri" w:cs="Calibri"/>
                <w:color w:val="000000"/>
                <w:sz w:val="14"/>
                <w:szCs w:val="14"/>
              </w:rPr>
              <w:t>цвет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6A4ADC"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колонки </w:t>
            </w:r>
          </w:p>
        </w:tc>
      </w:tr>
      <w:tr w:rsidR="003A23C7" w:rsidRPr="006A4ADC" w:rsidTr="006A4ADC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6A4ADC">
              <w:rPr>
                <w:rFonts w:ascii="Calibri" w:hAnsi="Calibri" w:cs="Calibri"/>
                <w:color w:val="000000"/>
                <w:sz w:val="14"/>
                <w:szCs w:val="14"/>
              </w:rPr>
              <w:t>39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6A4ADC">
              <w:rPr>
                <w:rFonts w:ascii="Calibri" w:hAnsi="Calibri" w:cs="Calibri"/>
                <w:color w:val="000000"/>
                <w:sz w:val="14"/>
                <w:szCs w:val="14"/>
              </w:rPr>
              <w:t>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6A4ADC">
              <w:rPr>
                <w:rFonts w:ascii="Calibri" w:hAnsi="Calibri" w:cs="Calibri"/>
                <w:color w:val="000000"/>
                <w:sz w:val="14"/>
                <w:szCs w:val="14"/>
              </w:rPr>
              <w:t>11</w:t>
            </w:r>
          </w:p>
        </w:tc>
        <w:tc>
          <w:tcPr>
            <w:tcW w:w="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6A4ADC">
              <w:rPr>
                <w:rFonts w:ascii="Calibri" w:hAnsi="Calibri" w:cs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6A4ADC">
              <w:rPr>
                <w:rFonts w:ascii="Calibri" w:hAnsi="Calibri" w:cs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6A4ADC">
              <w:rPr>
                <w:rFonts w:ascii="Calibri" w:hAnsi="Calibri" w:cs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6A4ADC">
              <w:rPr>
                <w:rFonts w:ascii="Calibri" w:hAnsi="Calibri" w:cs="Calibri"/>
                <w:color w:val="000000"/>
                <w:sz w:val="14"/>
                <w:szCs w:val="1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3A23C7" w:rsidRPr="006A4ADC" w:rsidRDefault="003A23C7" w:rsidP="006A4ADC">
            <w:pPr>
              <w:autoSpaceDE/>
              <w:autoSpaceDN/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6A4ADC">
              <w:rPr>
                <w:rFonts w:ascii="Calibri" w:hAnsi="Calibri" w:cs="Calibri"/>
                <w:color w:val="000000"/>
                <w:sz w:val="14"/>
                <w:szCs w:val="14"/>
              </w:rPr>
              <w:t>фуксия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3A23C7" w:rsidRPr="006A4ADC" w:rsidRDefault="003A23C7" w:rsidP="006A4ADC">
            <w:pPr>
              <w:autoSpaceDE/>
              <w:autoSpaceDN/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6A4ADC">
              <w:rPr>
                <w:rFonts w:ascii="Calibri" w:hAnsi="Calibri" w:cs="Calibri"/>
                <w:color w:val="000000"/>
                <w:sz w:val="14"/>
                <w:szCs w:val="14"/>
              </w:rPr>
              <w:t>каждая через две</w:t>
            </w:r>
          </w:p>
        </w:tc>
      </w:tr>
    </w:tbl>
    <w:p w:rsidR="003A23C7" w:rsidRDefault="003A23C7"/>
    <w:tbl>
      <w:tblPr>
        <w:tblW w:w="6860" w:type="dxa"/>
        <w:tblInd w:w="93" w:type="dxa"/>
        <w:tblLook w:val="00A0"/>
      </w:tblPr>
      <w:tblGrid>
        <w:gridCol w:w="960"/>
        <w:gridCol w:w="960"/>
        <w:gridCol w:w="960"/>
        <w:gridCol w:w="1089"/>
        <w:gridCol w:w="684"/>
        <w:gridCol w:w="1427"/>
        <w:gridCol w:w="909"/>
      </w:tblGrid>
      <w:tr w:rsidR="003A23C7" w:rsidRPr="006A4ADC" w:rsidTr="006A4ADC">
        <w:trPr>
          <w:trHeight w:val="390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6A4ADC">
              <w:rPr>
                <w:rFonts w:ascii="Calibri" w:hAnsi="Calibri" w:cs="Calibri"/>
                <w:color w:val="000000"/>
                <w:sz w:val="14"/>
                <w:szCs w:val="14"/>
              </w:rPr>
              <w:t>Шрифт</w:t>
            </w:r>
          </w:p>
        </w:tc>
        <w:tc>
          <w:tcPr>
            <w:tcW w:w="3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6A4ADC">
              <w:rPr>
                <w:rFonts w:ascii="Calibri" w:hAnsi="Calibri" w:cs="Calibri"/>
                <w:color w:val="000000"/>
                <w:sz w:val="14"/>
                <w:szCs w:val="14"/>
              </w:rPr>
              <w:t>Стиль границы</w:t>
            </w:r>
          </w:p>
        </w:tc>
      </w:tr>
      <w:tr w:rsidR="003A23C7" w:rsidRPr="006A4ADC" w:rsidTr="006A4ADC">
        <w:trPr>
          <w:trHeight w:val="54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6A4ADC">
              <w:rPr>
                <w:rFonts w:ascii="Calibri" w:hAnsi="Calibri" w:cs="Calibri"/>
                <w:color w:val="000000"/>
                <w:sz w:val="14"/>
                <w:szCs w:val="14"/>
              </w:rPr>
              <w:t>семейство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6A4ADC">
              <w:rPr>
                <w:rFonts w:ascii="Calibri" w:hAnsi="Calibri" w:cs="Calibri"/>
                <w:color w:val="000000"/>
                <w:sz w:val="14"/>
                <w:szCs w:val="14"/>
              </w:rPr>
              <w:t>имя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6A4ADC">
              <w:rPr>
                <w:rFonts w:ascii="Calibri" w:hAnsi="Calibri" w:cs="Calibri"/>
                <w:color w:val="000000"/>
                <w:sz w:val="14"/>
                <w:szCs w:val="14"/>
              </w:rPr>
              <w:t>размер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6A4ADC">
              <w:rPr>
                <w:rFonts w:ascii="Calibri" w:hAnsi="Calibri" w:cs="Calibri"/>
                <w:color w:val="000000"/>
                <w:sz w:val="14"/>
                <w:szCs w:val="14"/>
              </w:rPr>
              <w:t>выравнивание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6A4ADC">
              <w:rPr>
                <w:rFonts w:ascii="Calibri" w:hAnsi="Calibri" w:cs="Calibri"/>
                <w:color w:val="000000"/>
                <w:sz w:val="14"/>
                <w:szCs w:val="14"/>
              </w:rPr>
              <w:t>тип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6A4ADC">
              <w:rPr>
                <w:rFonts w:ascii="Calibri" w:hAnsi="Calibri" w:cs="Calibri"/>
                <w:color w:val="000000"/>
                <w:sz w:val="14"/>
                <w:szCs w:val="14"/>
              </w:rPr>
              <w:t>цвет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6A4ADC">
              <w:rPr>
                <w:rFonts w:ascii="Calibri" w:hAnsi="Calibri" w:cs="Calibri"/>
                <w:color w:val="000000"/>
                <w:sz w:val="14"/>
                <w:szCs w:val="14"/>
              </w:rPr>
              <w:t>толщина</w:t>
            </w:r>
          </w:p>
        </w:tc>
      </w:tr>
      <w:tr w:rsidR="003A23C7" w:rsidRPr="006A4ADC" w:rsidTr="006A4AD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3A23C7" w:rsidRPr="006A4ADC" w:rsidRDefault="003A23C7" w:rsidP="006A4ADC">
            <w:pPr>
              <w:autoSpaceDE/>
              <w:autoSpaceDN/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6A4ADC">
              <w:rPr>
                <w:rFonts w:ascii="Calibri" w:hAnsi="Calibri" w:cs="Calibri"/>
                <w:color w:val="000000"/>
                <w:sz w:val="14"/>
                <w:szCs w:val="14"/>
              </w:rPr>
              <w:t>fantasy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3A23C7" w:rsidRPr="006A4ADC" w:rsidRDefault="003A23C7" w:rsidP="006A4ADC">
            <w:pPr>
              <w:autoSpaceDE/>
              <w:autoSpaceDN/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6A4ADC">
              <w:rPr>
                <w:rFonts w:ascii="Calibri" w:hAnsi="Calibri" w:cs="Calibri"/>
                <w:color w:val="000000"/>
                <w:sz w:val="14"/>
                <w:szCs w:val="14"/>
              </w:rPr>
              <w:t>Trattatello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right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6A4ADC">
              <w:rPr>
                <w:rFonts w:ascii="Calibri" w:hAnsi="Calibri" w:cs="Calibri"/>
                <w:color w:val="000000"/>
                <w:sz w:val="14"/>
                <w:szCs w:val="14"/>
              </w:rPr>
              <w:t>15,6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3A23C7" w:rsidRPr="006A4ADC" w:rsidRDefault="003A23C7" w:rsidP="006A4ADC">
            <w:pPr>
              <w:autoSpaceDE/>
              <w:autoSpaceDN/>
              <w:spacing w:before="0" w:after="0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6A4ADC">
              <w:rPr>
                <w:rFonts w:ascii="Calibri" w:hAnsi="Calibri" w:cs="Calibri"/>
                <w:color w:val="000000"/>
                <w:sz w:val="14"/>
                <w:szCs w:val="14"/>
              </w:rPr>
              <w:t>справа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6A4ADC">
              <w:rPr>
                <w:rFonts w:ascii="Calibri" w:hAnsi="Calibri" w:cs="Calibri"/>
                <w:color w:val="000000"/>
                <w:sz w:val="14"/>
                <w:szCs w:val="14"/>
              </w:rPr>
              <w:t>dotted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6A4ADC">
              <w:rPr>
                <w:rFonts w:ascii="Calibri" w:hAnsi="Calibri" w:cs="Calibri"/>
                <w:color w:val="000000"/>
                <w:sz w:val="14"/>
                <w:szCs w:val="14"/>
              </w:rPr>
              <w:t>сине-зеленый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  <w:r w:rsidRPr="006A4ADC">
              <w:rPr>
                <w:rFonts w:ascii="Calibri" w:hAnsi="Calibri" w:cs="Calibri"/>
                <w:color w:val="000000"/>
                <w:sz w:val="14"/>
                <w:szCs w:val="14"/>
              </w:rPr>
              <w:t>"5"</w:t>
            </w:r>
          </w:p>
        </w:tc>
      </w:tr>
    </w:tbl>
    <w:p w:rsidR="003A23C7" w:rsidRPr="00963DB0" w:rsidRDefault="003A23C7">
      <w:pPr>
        <w:rPr>
          <w:sz w:val="36"/>
        </w:rPr>
      </w:pPr>
      <w:r w:rsidRPr="00963DB0">
        <w:rPr>
          <w:sz w:val="36"/>
        </w:rPr>
        <w:t>Задание в</w:t>
      </w:r>
    </w:p>
    <w:tbl>
      <w:tblPr>
        <w:tblW w:w="6961" w:type="dxa"/>
        <w:tblInd w:w="93" w:type="dxa"/>
        <w:tblLook w:val="00A0"/>
      </w:tblPr>
      <w:tblGrid>
        <w:gridCol w:w="1160"/>
        <w:gridCol w:w="541"/>
        <w:gridCol w:w="39"/>
        <w:gridCol w:w="502"/>
        <w:gridCol w:w="78"/>
        <w:gridCol w:w="463"/>
        <w:gridCol w:w="117"/>
        <w:gridCol w:w="424"/>
        <w:gridCol w:w="156"/>
        <w:gridCol w:w="385"/>
        <w:gridCol w:w="195"/>
        <w:gridCol w:w="346"/>
        <w:gridCol w:w="234"/>
        <w:gridCol w:w="307"/>
        <w:gridCol w:w="273"/>
        <w:gridCol w:w="268"/>
        <w:gridCol w:w="312"/>
        <w:gridCol w:w="229"/>
        <w:gridCol w:w="351"/>
        <w:gridCol w:w="581"/>
      </w:tblGrid>
      <w:tr w:rsidR="003A23C7" w:rsidRPr="006A4ADC" w:rsidTr="006A4ADC">
        <w:trPr>
          <w:trHeight w:val="300"/>
        </w:trPr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A4ADC">
              <w:rPr>
                <w:rFonts w:ascii="Calibri" w:hAnsi="Calibri" w:cs="Calibri"/>
                <w:color w:val="000000"/>
                <w:sz w:val="16"/>
                <w:szCs w:val="16"/>
              </w:rPr>
              <w:t>Вариант</w:t>
            </w:r>
          </w:p>
        </w:tc>
        <w:tc>
          <w:tcPr>
            <w:tcW w:w="5801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A4ADC">
              <w:rPr>
                <w:rFonts w:ascii="Calibri" w:hAnsi="Calibri" w:cs="Calibri"/>
                <w:color w:val="000000"/>
                <w:sz w:val="16"/>
                <w:szCs w:val="16"/>
              </w:rPr>
              <w:t>строки</w:t>
            </w:r>
          </w:p>
        </w:tc>
      </w:tr>
      <w:tr w:rsidR="003A23C7" w:rsidRPr="006A4ADC" w:rsidTr="006A4ADC">
        <w:trPr>
          <w:trHeight w:val="300"/>
        </w:trPr>
        <w:tc>
          <w:tcPr>
            <w:tcW w:w="1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3C7" w:rsidRPr="006A4ADC" w:rsidRDefault="003A23C7" w:rsidP="006A4ADC">
            <w:pPr>
              <w:autoSpaceDE/>
              <w:autoSpaceDN/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A4ADC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A4ADC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A4ADC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A4ADC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A4ADC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A4ADC"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A4ADC"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A4ADC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A4ADC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3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A4ADC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3A23C7" w:rsidTr="006A4ADC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3A23C7" w:rsidRDefault="003A23C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3A23C7" w:rsidRDefault="003A23C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3A23C7" w:rsidRDefault="003A23C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1080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3A23C7" w:rsidRDefault="003A23C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1968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3A23C7" w:rsidRDefault="003A23C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2856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3A23C7" w:rsidRDefault="003A23C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3744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3A23C7" w:rsidRDefault="003A23C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4632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3A23C7" w:rsidRDefault="003A23C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5520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3A23C7" w:rsidRDefault="003A23C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6408</w:t>
            </w:r>
          </w:p>
        </w:tc>
        <w:tc>
          <w:tcPr>
            <w:tcW w:w="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3A23C7" w:rsidRDefault="003A23C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7296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3A23C7" w:rsidRDefault="003A23C7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8184</w:t>
            </w:r>
          </w:p>
        </w:tc>
      </w:tr>
    </w:tbl>
    <w:p w:rsidR="003A23C7" w:rsidRDefault="003A23C7"/>
    <w:tbl>
      <w:tblPr>
        <w:tblW w:w="4720" w:type="dxa"/>
        <w:tblInd w:w="93" w:type="dxa"/>
        <w:tblLook w:val="00A0"/>
      </w:tblPr>
      <w:tblGrid>
        <w:gridCol w:w="1716"/>
        <w:gridCol w:w="3004"/>
      </w:tblGrid>
      <w:tr w:rsidR="003A23C7" w:rsidRPr="006A4ADC" w:rsidTr="006A4ADC">
        <w:trPr>
          <w:trHeight w:val="300"/>
        </w:trPr>
        <w:tc>
          <w:tcPr>
            <w:tcW w:w="4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</w:tcPr>
          <w:p w:rsidR="003A23C7" w:rsidRPr="006A4ADC" w:rsidRDefault="003A23C7" w:rsidP="006A4ADC">
            <w:pPr>
              <w:autoSpaceDE/>
              <w:autoSpaceDN/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A4ADC">
              <w:rPr>
                <w:rFonts w:ascii="Calibri" w:hAnsi="Calibri" w:cs="Calibri"/>
                <w:color w:val="000000"/>
                <w:sz w:val="16"/>
                <w:szCs w:val="16"/>
              </w:rPr>
              <w:t>таблица</w:t>
            </w:r>
          </w:p>
        </w:tc>
      </w:tr>
      <w:tr w:rsidR="003A23C7" w:rsidRPr="006A4ADC" w:rsidTr="006A4ADC">
        <w:trPr>
          <w:trHeight w:val="30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3A23C7" w:rsidRPr="006A4ADC" w:rsidRDefault="003A23C7" w:rsidP="006A4ADC">
            <w:pPr>
              <w:autoSpaceDE/>
              <w:autoSpaceDN/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A4ADC">
              <w:rPr>
                <w:rFonts w:ascii="Calibri" w:hAnsi="Calibri" w:cs="Calibri"/>
                <w:color w:val="000000"/>
                <w:sz w:val="16"/>
                <w:szCs w:val="16"/>
              </w:rPr>
              <w:t>преобразование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3A23C7" w:rsidRPr="006A4ADC" w:rsidRDefault="003A23C7" w:rsidP="006A4ADC">
            <w:pPr>
              <w:autoSpaceDE/>
              <w:autoSpaceDN/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6A4ADC">
              <w:rPr>
                <w:rFonts w:ascii="Calibri" w:hAnsi="Calibri" w:cs="Calibri"/>
                <w:color w:val="000000"/>
                <w:sz w:val="16"/>
                <w:szCs w:val="16"/>
              </w:rPr>
              <w:t>Итоги (использовать для ячеек тэг &lt;th&gt;)</w:t>
            </w:r>
          </w:p>
        </w:tc>
      </w:tr>
      <w:tr w:rsidR="003A23C7" w:rsidRPr="006A4ADC" w:rsidTr="006A4ADC">
        <w:trPr>
          <w:trHeight w:val="30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3A23C7" w:rsidRPr="006A4ADC" w:rsidRDefault="003A23C7" w:rsidP="006A4ADC">
            <w:pPr>
              <w:autoSpaceDE/>
              <w:autoSpaceDN/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Оставить как есть</w:t>
            </w:r>
          </w:p>
        </w:tc>
        <w:tc>
          <w:tcPr>
            <w:tcW w:w="3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:rsidR="003A23C7" w:rsidRPr="006A4ADC" w:rsidRDefault="003A23C7" w:rsidP="006A4ADC">
            <w:pPr>
              <w:autoSpaceDE/>
              <w:autoSpaceDN/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</w:pPr>
            <w:r w:rsidRPr="006A4ADC">
              <w:rPr>
                <w:rFonts w:ascii="Calibri" w:hAnsi="Calibri" w:cs="Calibri"/>
                <w:color w:val="000000"/>
                <w:sz w:val="16"/>
                <w:szCs w:val="16"/>
                <w:highlight w:val="yellow"/>
              </w:rPr>
              <w:t>Справа добавить столбец</w:t>
            </w:r>
          </w:p>
        </w:tc>
      </w:tr>
    </w:tbl>
    <w:p w:rsidR="003A23C7" w:rsidRDefault="003A23C7"/>
    <w:p w:rsidR="003A23C7" w:rsidRDefault="003A23C7"/>
    <w:p w:rsidR="003A23C7" w:rsidRDefault="003A23C7"/>
    <w:p w:rsidR="003A23C7" w:rsidRDefault="003A23C7"/>
    <w:p w:rsidR="003A23C7" w:rsidRDefault="003A23C7"/>
    <w:p w:rsidR="003A23C7" w:rsidRDefault="003A23C7"/>
    <w:p w:rsidR="003A23C7" w:rsidRDefault="003A23C7"/>
    <w:p w:rsidR="003A23C7" w:rsidRDefault="003A23C7"/>
    <w:p w:rsidR="003A23C7" w:rsidRDefault="003A23C7"/>
    <w:p w:rsidR="003A23C7" w:rsidRDefault="003A23C7"/>
    <w:p w:rsidR="003A23C7" w:rsidRDefault="003A23C7"/>
    <w:p w:rsidR="003A23C7" w:rsidRPr="00963DB0" w:rsidRDefault="003A23C7" w:rsidP="00963DB0">
      <w:r>
        <w:t xml:space="preserve">Файл </w:t>
      </w:r>
      <w:r>
        <w:rPr>
          <w:lang w:val="en-US"/>
        </w:rPr>
        <w:t>lab1b.css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@supports (display: flex) {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@media screen and (min-width: 700px) {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body, html {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height: 100%;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margin: 0;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963DB0">
        <w:rPr>
          <w:lang w:val="en-US"/>
        </w:rPr>
        <w:t>}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body {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font-family: Roboto, RobotoDraft, Arial, sans-serif;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font-weight: 400;</w:t>
      </w:r>
    </w:p>
    <w:p w:rsidR="003A23C7" w:rsidRPr="00674833" w:rsidRDefault="003A23C7" w:rsidP="00963DB0">
      <w:pPr>
        <w:rPr>
          <w:lang w:val="fr-FR"/>
        </w:rPr>
      </w:pPr>
      <w:r w:rsidRPr="00963DB0">
        <w:rPr>
          <w:lang w:val="en-US"/>
        </w:rPr>
        <w:t xml:space="preserve">    </w:t>
      </w:r>
      <w:r w:rsidRPr="00674833">
        <w:rPr>
          <w:lang w:val="fr-FR"/>
        </w:rPr>
        <w:t>font-size: 13px !important;</w:t>
      </w:r>
    </w:p>
    <w:p w:rsidR="003A23C7" w:rsidRPr="00674833" w:rsidRDefault="003A23C7" w:rsidP="00963DB0">
      <w:pPr>
        <w:rPr>
          <w:lang w:val="fr-FR"/>
        </w:rPr>
      </w:pPr>
      <w:r w:rsidRPr="00674833">
        <w:rPr>
          <w:lang w:val="fr-FR"/>
        </w:rPr>
        <w:t xml:space="preserve">    color: #555;</w:t>
      </w:r>
    </w:p>
    <w:p w:rsidR="003A23C7" w:rsidRPr="00963DB0" w:rsidRDefault="003A23C7" w:rsidP="00963DB0">
      <w:pPr>
        <w:rPr>
          <w:lang w:val="en-US"/>
        </w:rPr>
      </w:pPr>
      <w:r w:rsidRPr="00674833">
        <w:rPr>
          <w:lang w:val="fr-FR"/>
        </w:rPr>
        <w:t xml:space="preserve">    </w:t>
      </w:r>
      <w:r w:rsidRPr="00963DB0">
        <w:rPr>
          <w:lang w:val="en-US"/>
        </w:rPr>
        <w:t>background-color: white;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}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p.otst::first-letter{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ab/>
        <w:t>font-size:20px;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ab/>
        <w:t>color:red;</w:t>
      </w:r>
    </w:p>
    <w:p w:rsidR="003A23C7" w:rsidRPr="00674833" w:rsidRDefault="003A23C7" w:rsidP="00963DB0">
      <w:pPr>
        <w:rPr>
          <w:lang w:val="fr-FR"/>
        </w:rPr>
      </w:pPr>
      <w:r w:rsidRPr="00963DB0">
        <w:rPr>
          <w:lang w:val="en-US"/>
        </w:rPr>
        <w:t xml:space="preserve">    </w:t>
      </w:r>
      <w:r w:rsidRPr="00674833">
        <w:rPr>
          <w:lang w:val="fr-FR"/>
        </w:rPr>
        <w:t>margin: 0 7px 2px -30px;</w:t>
      </w:r>
    </w:p>
    <w:p w:rsidR="003A23C7" w:rsidRPr="00674833" w:rsidRDefault="003A23C7" w:rsidP="00963DB0">
      <w:pPr>
        <w:rPr>
          <w:lang w:val="fr-FR"/>
        </w:rPr>
      </w:pPr>
      <w:r w:rsidRPr="00674833">
        <w:rPr>
          <w:lang w:val="fr-FR"/>
        </w:rPr>
        <w:t>}</w:t>
      </w:r>
    </w:p>
    <w:p w:rsidR="003A23C7" w:rsidRPr="00674833" w:rsidRDefault="003A23C7" w:rsidP="00963DB0">
      <w:pPr>
        <w:rPr>
          <w:lang w:val="fr-FR"/>
        </w:rPr>
      </w:pPr>
      <w:r w:rsidRPr="00674833">
        <w:rPr>
          <w:lang w:val="fr-FR"/>
        </w:rPr>
        <w:t xml:space="preserve">      table#t1{</w:t>
      </w:r>
    </w:p>
    <w:p w:rsidR="003A23C7" w:rsidRPr="00963DB0" w:rsidRDefault="003A23C7" w:rsidP="00963DB0">
      <w:pPr>
        <w:rPr>
          <w:lang w:val="en-US"/>
        </w:rPr>
      </w:pPr>
      <w:r w:rsidRPr="00674833">
        <w:rPr>
          <w:lang w:val="fr-FR"/>
        </w:rPr>
        <w:t xml:space="preserve">           </w:t>
      </w:r>
      <w:r w:rsidRPr="00963DB0">
        <w:rPr>
          <w:lang w:val="en-US"/>
        </w:rPr>
        <w:t>border-style: dotted;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border-color: fuchsia;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font-family:Market Felt, fantasy;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font-size: 18.8;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text-align-last: right;</w:t>
      </w:r>
    </w:p>
    <w:p w:rsidR="003A23C7" w:rsidRPr="00674833" w:rsidRDefault="003A23C7" w:rsidP="00963DB0">
      <w:pPr>
        <w:rPr>
          <w:lang w:val="fr-FR"/>
        </w:rPr>
      </w:pPr>
      <w:r w:rsidRPr="00963DB0">
        <w:rPr>
          <w:lang w:val="en-US"/>
        </w:rPr>
        <w:t xml:space="preserve">         </w:t>
      </w:r>
      <w:r w:rsidRPr="00674833">
        <w:rPr>
          <w:lang w:val="fr-FR"/>
        </w:rPr>
        <w:t>}</w:t>
      </w:r>
    </w:p>
    <w:p w:rsidR="003A23C7" w:rsidRPr="00674833" w:rsidRDefault="003A23C7" w:rsidP="00963DB0">
      <w:pPr>
        <w:rPr>
          <w:lang w:val="fr-FR"/>
        </w:rPr>
      </w:pPr>
      <w:r w:rsidRPr="00674833">
        <w:rPr>
          <w:lang w:val="fr-FR"/>
        </w:rPr>
        <w:t xml:space="preserve">      table#t2{</w:t>
      </w:r>
    </w:p>
    <w:p w:rsidR="003A23C7" w:rsidRPr="00674833" w:rsidRDefault="003A23C7" w:rsidP="00963DB0">
      <w:pPr>
        <w:rPr>
          <w:lang w:val="fr-FR"/>
        </w:rPr>
      </w:pPr>
      <w:r w:rsidRPr="00674833">
        <w:rPr>
          <w:lang w:val="fr-FR"/>
        </w:rPr>
        <w:t xml:space="preserve">          border-style: dotted;</w:t>
      </w:r>
    </w:p>
    <w:p w:rsidR="003A23C7" w:rsidRPr="00963DB0" w:rsidRDefault="003A23C7" w:rsidP="00963DB0">
      <w:pPr>
        <w:rPr>
          <w:lang w:val="en-US"/>
        </w:rPr>
      </w:pPr>
      <w:r w:rsidRPr="00674833">
        <w:rPr>
          <w:lang w:val="fr-FR"/>
        </w:rPr>
        <w:t xml:space="preserve">          </w:t>
      </w:r>
      <w:r w:rsidRPr="00963DB0">
        <w:rPr>
          <w:lang w:val="en-US"/>
        </w:rPr>
        <w:t>border-color: rgb(0,255,255);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font-family:Trattatello, fantasy;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font-size: 15.6;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text-align-last: right;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}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td#r{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background-color:fuchsia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}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ab/>
        <w:t xml:space="preserve">  th#r{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background-color:fuchsia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} 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tr#h{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background-color:rgb(0,255,255)</w:t>
      </w:r>
    </w:p>
    <w:p w:rsidR="003A23C7" w:rsidRPr="00674833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}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header {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margin-top: -15px;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width: 100%;</w:t>
      </w:r>
    </w:p>
    <w:p w:rsidR="003A23C7" w:rsidRPr="00963DB0" w:rsidRDefault="003A23C7" w:rsidP="00963DB0">
      <w:pPr>
        <w:rPr>
          <w:lang w:val="en-US"/>
        </w:rPr>
      </w:pP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background-color: #00ad6b;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color: rgb(51, 51, 51);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height: 120px;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min-width: 400px;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box-shadow: 0 5px 8px rgba(0,0,0,.28);</w:t>
      </w:r>
    </w:p>
    <w:p w:rsidR="003A23C7" w:rsidRPr="00674833" w:rsidRDefault="003A23C7" w:rsidP="00963DB0">
      <w:pPr>
        <w:rPr>
          <w:lang w:val="en-US"/>
        </w:rPr>
      </w:pPr>
      <w:r w:rsidRPr="00963DB0">
        <w:rPr>
          <w:lang w:val="en-US"/>
        </w:rPr>
        <w:t>}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header h1 {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position:  relative;</w:t>
      </w:r>
    </w:p>
    <w:p w:rsidR="003A23C7" w:rsidRPr="00674833" w:rsidRDefault="003A23C7" w:rsidP="00963DB0">
      <w:pPr>
        <w:rPr>
          <w:lang w:val="en-US"/>
        </w:rPr>
      </w:pPr>
      <w:r>
        <w:rPr>
          <w:lang w:val="en-US"/>
        </w:rPr>
        <w:t>color: rgb(255, 255, 255);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font-family:Trattatello, fantasy;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font-size: 19.5px;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text-align: left;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font-weight: 300;</w:t>
      </w:r>
    </w:p>
    <w:p w:rsidR="003A23C7" w:rsidRPr="00674833" w:rsidRDefault="003A23C7" w:rsidP="00963DB0">
      <w:pPr>
        <w:rPr>
          <w:lang w:val="en-US"/>
        </w:rPr>
      </w:pPr>
      <w:r>
        <w:rPr>
          <w:lang w:val="en-US"/>
        </w:rPr>
        <w:t>line-height: 20px;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white-space: nowrap;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padding-top: 10px;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}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header p {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color: rgba(255, 255, 255, 0.54);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font-weight: 400;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line-height: 31px;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font-family:Trebuchet MS, sans-serif;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font-size: 13.5px;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text-align: justify;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position: relative;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margin-left: 10px;</w:t>
      </w:r>
    </w:p>
    <w:p w:rsidR="003A23C7" w:rsidRPr="00963DB0" w:rsidRDefault="003A23C7" w:rsidP="00963DB0">
      <w:pPr>
        <w:rPr>
          <w:lang w:val="en-US"/>
        </w:rPr>
      </w:pPr>
      <w:r>
        <w:rPr>
          <w:lang w:val="en-US"/>
        </w:rPr>
        <w:t xml:space="preserve">    margin-top: -10px;</w:t>
      </w:r>
    </w:p>
    <w:p w:rsidR="003A23C7" w:rsidRPr="00963DB0" w:rsidRDefault="003A23C7" w:rsidP="00963DB0">
      <w:pPr>
        <w:rPr>
          <w:lang w:val="en-US"/>
        </w:rPr>
      </w:pPr>
      <w:r>
        <w:rPr>
          <w:lang w:val="en-US"/>
        </w:rPr>
        <w:t>}</w:t>
      </w:r>
    </w:p>
    <w:p w:rsidR="003A23C7" w:rsidRPr="00963DB0" w:rsidRDefault="003A23C7" w:rsidP="00963DB0">
      <w:pPr>
        <w:rPr>
          <w:lang w:val="en-US"/>
        </w:rPr>
      </w:pPr>
      <w:r>
        <w:rPr>
          <w:lang w:val="en-US"/>
        </w:rPr>
        <w:t>div.mainDiv main{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display: flex;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flex-direction: row;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justify-content: center;</w:t>
      </w:r>
    </w:p>
    <w:p w:rsidR="003A23C7" w:rsidRPr="00674833" w:rsidRDefault="003A23C7" w:rsidP="00963DB0">
      <w:pPr>
        <w:rPr>
          <w:lang w:val="en-US"/>
        </w:rPr>
      </w:pPr>
      <w:r>
        <w:rPr>
          <w:lang w:val="en-US"/>
        </w:rPr>
        <w:t xml:space="preserve">      }</w:t>
      </w:r>
    </w:p>
    <w:p w:rsidR="003A23C7" w:rsidRPr="00674833" w:rsidRDefault="003A23C7" w:rsidP="00963DB0">
      <w:pPr>
        <w:rPr>
          <w:lang w:val="en-US"/>
        </w:rPr>
      </w:pPr>
      <w:r>
        <w:rPr>
          <w:lang w:val="en-US"/>
        </w:rPr>
        <w:t>div.asideDiv{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position: sticky;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top: 5px;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align-self: flex-start;</w:t>
      </w:r>
    </w:p>
    <w:p w:rsidR="003A23C7" w:rsidRPr="00674833" w:rsidRDefault="003A23C7" w:rsidP="00963DB0">
      <w:pPr>
        <w:rPr>
          <w:lang w:val="en-US"/>
        </w:rPr>
      </w:pPr>
      <w:r>
        <w:rPr>
          <w:lang w:val="en-US"/>
        </w:rPr>
        <w:t xml:space="preserve">    margin: 10px;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background-color: #42ad84;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min-width: 300px;</w:t>
      </w:r>
    </w:p>
    <w:p w:rsidR="003A23C7" w:rsidRPr="00674833" w:rsidRDefault="003A23C7" w:rsidP="00963DB0">
      <w:pPr>
        <w:rPr>
          <w:lang w:val="en-US"/>
        </w:rPr>
      </w:pPr>
      <w:r>
        <w:rPr>
          <w:lang w:val="en-US"/>
        </w:rPr>
        <w:t xml:space="preserve">    max-width: 350px;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border-style:  solid;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border-width: 1px;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border-color: rgba(0,0,0,.12);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border-radius: 5px;    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box-sizing: border-box;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box-shadow: 0 0 2px rgba(0,0,0,</w:t>
      </w:r>
      <w:r>
        <w:rPr>
          <w:lang w:val="en-US"/>
        </w:rPr>
        <w:t>.12),0 2px 4px rgba(0,0,0,.24);</w:t>
      </w:r>
    </w:p>
    <w:p w:rsidR="003A23C7" w:rsidRPr="00674833" w:rsidRDefault="003A23C7" w:rsidP="00963DB0">
      <w:pPr>
        <w:rPr>
          <w:lang w:val="en-US"/>
        </w:rPr>
      </w:pPr>
      <w:r>
        <w:rPr>
          <w:lang w:val="en-US"/>
        </w:rPr>
        <w:t>}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div.asideDiv li{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clear: left;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color: rgb(255, 255, 255);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cursor: pointer;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font-family: Roboto, sans-serif;</w:t>
      </w:r>
    </w:p>
    <w:p w:rsidR="003A23C7" w:rsidRPr="00674833" w:rsidRDefault="003A23C7" w:rsidP="00963DB0">
      <w:pPr>
        <w:rPr>
          <w:lang w:val="fr-FR"/>
        </w:rPr>
      </w:pPr>
      <w:r w:rsidRPr="00674833">
        <w:rPr>
          <w:lang w:val="fr-FR"/>
        </w:rPr>
        <w:t>font-size: 14px;</w:t>
      </w:r>
    </w:p>
    <w:p w:rsidR="003A23C7" w:rsidRPr="00674833" w:rsidRDefault="003A23C7" w:rsidP="00963DB0">
      <w:pPr>
        <w:rPr>
          <w:lang w:val="fr-FR"/>
        </w:rPr>
      </w:pPr>
      <w:r w:rsidRPr="00674833">
        <w:rPr>
          <w:lang w:val="fr-FR"/>
        </w:rPr>
        <w:t>font-style: normal;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font-weight: 400;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height: auto;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line-height: 19px;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list-style-image: none;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list-style-position: outside;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list-style-type: none;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text-align: left;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text-decoration: none;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text-decoration-color: rgb(64, 64, 64);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text-decoration-line: none;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text-decoration-style: solid;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text-overflow: ellipsis;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list-style: none;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margin-left: -20px;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}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div.asideDiv a{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clear: left;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color: rgb(64, 64, 64);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cursor: pointer;</w:t>
      </w:r>
    </w:p>
    <w:p w:rsidR="003A23C7" w:rsidRPr="00674833" w:rsidRDefault="003A23C7" w:rsidP="00963DB0">
      <w:pPr>
        <w:rPr>
          <w:lang w:val="fr-FR"/>
        </w:rPr>
      </w:pPr>
      <w:r w:rsidRPr="00674833">
        <w:rPr>
          <w:lang w:val="fr-FR"/>
        </w:rPr>
        <w:t>font-family: Roboto, sans-serif;</w:t>
      </w:r>
    </w:p>
    <w:p w:rsidR="003A23C7" w:rsidRPr="00674833" w:rsidRDefault="003A23C7" w:rsidP="00963DB0">
      <w:pPr>
        <w:rPr>
          <w:lang w:val="fr-FR"/>
        </w:rPr>
      </w:pPr>
      <w:r w:rsidRPr="00674833">
        <w:rPr>
          <w:lang w:val="fr-FR"/>
        </w:rPr>
        <w:t>font-size: 14px;</w:t>
      </w:r>
    </w:p>
    <w:p w:rsidR="003A23C7" w:rsidRPr="00674833" w:rsidRDefault="003A23C7" w:rsidP="00963DB0">
      <w:pPr>
        <w:rPr>
          <w:lang w:val="fr-FR"/>
        </w:rPr>
      </w:pPr>
      <w:r w:rsidRPr="00674833">
        <w:rPr>
          <w:lang w:val="fr-FR"/>
        </w:rPr>
        <w:t>font-style: normal;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font-weight: 400;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height: auto;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line-height: 19px;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list-style-image: none;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list-style-position: outside;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list-style-type: none;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text-align: left;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text-decoration: none;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text-decoration-color: rgb(64, 64, 64);</w:t>
      </w:r>
    </w:p>
    <w:p w:rsidR="003A23C7" w:rsidRPr="00674833" w:rsidRDefault="003A23C7" w:rsidP="00963DB0">
      <w:pPr>
        <w:rPr>
          <w:lang w:val="en-US"/>
        </w:rPr>
      </w:pPr>
      <w:r w:rsidRPr="00674833">
        <w:rPr>
          <w:lang w:val="en-US"/>
        </w:rPr>
        <w:t>text-decoration-line: none;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text-decoration-style: solid;</w:t>
      </w:r>
    </w:p>
    <w:p w:rsidR="003A23C7" w:rsidRPr="00674833" w:rsidRDefault="003A23C7" w:rsidP="00963DB0">
      <w:pPr>
        <w:rPr>
          <w:lang w:val="en-US"/>
        </w:rPr>
      </w:pPr>
      <w:r>
        <w:rPr>
          <w:lang w:val="en-US"/>
        </w:rPr>
        <w:t>text-overflow: ellipsis;</w:t>
      </w:r>
    </w:p>
    <w:p w:rsidR="003A23C7" w:rsidRPr="00674833" w:rsidRDefault="003A23C7" w:rsidP="00963DB0">
      <w:pPr>
        <w:rPr>
          <w:lang w:val="en-US"/>
        </w:rPr>
      </w:pPr>
      <w:r w:rsidRPr="00674833">
        <w:rPr>
          <w:lang w:val="en-US"/>
        </w:rPr>
        <w:t>}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div.asideDiv a:link{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font-weight:bolder;</w:t>
      </w:r>
      <w:r w:rsidRPr="00963DB0">
        <w:rPr>
          <w:lang w:val="en-US"/>
        </w:rPr>
        <w:tab/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}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div.asideDiv a:visited{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ab/>
        <w:t>color:grey;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}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div.asideDiv a:hover{   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ab/>
        <w:t>font-style:italic;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}</w:t>
      </w:r>
    </w:p>
    <w:p w:rsidR="003A23C7" w:rsidRPr="00963DB0" w:rsidRDefault="003A23C7" w:rsidP="00963DB0">
      <w:pPr>
        <w:rPr>
          <w:lang w:val="en-US"/>
        </w:rPr>
      </w:pP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div.asideDiv a:active{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ab/>
        <w:t>border:2px solid red;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}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/*aside{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position: sticky;</w:t>
      </w:r>
    </w:p>
    <w:p w:rsidR="003A23C7" w:rsidRPr="00963DB0" w:rsidRDefault="003A23C7" w:rsidP="00963DB0">
      <w:pPr>
        <w:rPr>
          <w:lang w:val="en-US"/>
        </w:rPr>
      </w:pPr>
      <w:r>
        <w:rPr>
          <w:lang w:val="en-US"/>
        </w:rPr>
        <w:t>}*/</w:t>
      </w:r>
      <w:r w:rsidRPr="00963DB0">
        <w:rPr>
          <w:lang w:val="en-US"/>
        </w:rPr>
        <w:t xml:space="preserve">    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div.eDiv a:link{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font-weight:bolder;</w:t>
      </w:r>
      <w:r w:rsidRPr="00963DB0">
        <w:rPr>
          <w:lang w:val="en-US"/>
        </w:rPr>
        <w:tab/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}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div.eDiv a:visited{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ab/>
        <w:t>color:grey;</w:t>
      </w:r>
    </w:p>
    <w:p w:rsidR="003A23C7" w:rsidRPr="00674833" w:rsidRDefault="003A23C7" w:rsidP="00963DB0">
      <w:pPr>
        <w:rPr>
          <w:lang w:val="en-US"/>
        </w:rPr>
      </w:pPr>
      <w:r w:rsidRPr="00674833">
        <w:rPr>
          <w:lang w:val="en-US"/>
        </w:rPr>
        <w:t>}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div.eDiv a:hover{   </w:t>
      </w:r>
    </w:p>
    <w:p w:rsidR="003A23C7" w:rsidRPr="00674833" w:rsidRDefault="003A23C7" w:rsidP="00963DB0">
      <w:pPr>
        <w:rPr>
          <w:lang w:val="fr-FR"/>
        </w:rPr>
      </w:pPr>
      <w:r w:rsidRPr="00963DB0">
        <w:rPr>
          <w:lang w:val="en-US"/>
        </w:rPr>
        <w:tab/>
      </w:r>
      <w:r w:rsidRPr="00674833">
        <w:rPr>
          <w:lang w:val="fr-FR"/>
        </w:rPr>
        <w:t>font-style:italic;</w:t>
      </w:r>
    </w:p>
    <w:p w:rsidR="003A23C7" w:rsidRPr="00674833" w:rsidRDefault="003A23C7" w:rsidP="00963DB0">
      <w:pPr>
        <w:rPr>
          <w:lang w:val="fr-FR"/>
        </w:rPr>
      </w:pPr>
      <w:r w:rsidRPr="00674833">
        <w:rPr>
          <w:lang w:val="fr-FR"/>
        </w:rPr>
        <w:t>}</w:t>
      </w:r>
    </w:p>
    <w:p w:rsidR="003A23C7" w:rsidRPr="00674833" w:rsidRDefault="003A23C7" w:rsidP="00963DB0">
      <w:pPr>
        <w:rPr>
          <w:lang w:val="fr-FR"/>
        </w:rPr>
      </w:pPr>
      <w:r w:rsidRPr="00674833">
        <w:rPr>
          <w:lang w:val="fr-FR"/>
        </w:rPr>
        <w:t>div.eDiv a:active{</w:t>
      </w:r>
    </w:p>
    <w:p w:rsidR="003A23C7" w:rsidRPr="00963DB0" w:rsidRDefault="003A23C7" w:rsidP="00963DB0">
      <w:pPr>
        <w:rPr>
          <w:lang w:val="en-US"/>
        </w:rPr>
      </w:pPr>
      <w:r w:rsidRPr="00674833">
        <w:rPr>
          <w:lang w:val="fr-FR"/>
        </w:rPr>
        <w:tab/>
      </w:r>
      <w:r w:rsidRPr="00963DB0">
        <w:rPr>
          <w:lang w:val="en-US"/>
        </w:rPr>
        <w:t>border:2px solid red;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}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div.eDiv{</w:t>
      </w:r>
      <w:r w:rsidRPr="00963DB0">
        <w:rPr>
          <w:lang w:val="en-US"/>
        </w:rPr>
        <w:tab/>
        <w:t xml:space="preserve">   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position: fixed;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right: 5px;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align-self: flex-start;</w:t>
      </w:r>
    </w:p>
    <w:p w:rsidR="003A23C7" w:rsidRPr="00674833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</w:t>
      </w:r>
      <w:r w:rsidRPr="00674833">
        <w:rPr>
          <w:lang w:val="en-US"/>
        </w:rPr>
        <w:t>margin: 10px;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min-height: 30px;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min-width: 200px;</w:t>
      </w:r>
    </w:p>
    <w:p w:rsidR="003A23C7" w:rsidRPr="00674833" w:rsidRDefault="003A23C7" w:rsidP="00963DB0">
      <w:pPr>
        <w:rPr>
          <w:lang w:val="en-US"/>
        </w:rPr>
      </w:pPr>
      <w:r>
        <w:rPr>
          <w:lang w:val="en-US"/>
        </w:rPr>
        <w:t xml:space="preserve">    background-color: #42ad84;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border-style:  solid;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border-width: 1px;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border-color: rgba(0,0,0,.12);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border-radius: 5px;    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box-sizing: border-box;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box-shadow: 0 0 2px rgba(0,0,0,</w:t>
      </w:r>
      <w:r>
        <w:rPr>
          <w:lang w:val="en-US"/>
        </w:rPr>
        <w:t>.12),0 2px 4px rgba(0,0,0,.24);</w:t>
      </w:r>
    </w:p>
    <w:p w:rsidR="003A23C7" w:rsidRPr="00674833" w:rsidRDefault="003A23C7" w:rsidP="00963DB0">
      <w:pPr>
        <w:rPr>
          <w:lang w:val="en-US"/>
        </w:rPr>
      </w:pPr>
      <w:r w:rsidRPr="00674833">
        <w:rPr>
          <w:lang w:val="en-US"/>
        </w:rPr>
        <w:t>}</w:t>
      </w:r>
    </w:p>
    <w:p w:rsidR="003A23C7" w:rsidRPr="00674833" w:rsidRDefault="003A23C7" w:rsidP="00963DB0">
      <w:pPr>
        <w:rPr>
          <w:lang w:val="en-US"/>
        </w:rPr>
      </w:pPr>
      <w:r w:rsidRPr="00674833">
        <w:rPr>
          <w:lang w:val="en-US"/>
        </w:rPr>
        <w:t>div.artDiv{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margin: 10px;</w:t>
      </w:r>
    </w:p>
    <w:p w:rsidR="003A23C7" w:rsidRPr="00674833" w:rsidRDefault="003A23C7" w:rsidP="00963DB0">
      <w:pPr>
        <w:rPr>
          <w:lang w:val="en-US"/>
        </w:rPr>
      </w:pPr>
      <w:r>
        <w:rPr>
          <w:lang w:val="en-US"/>
        </w:rPr>
        <w:t xml:space="preserve">    background-color: #BEBEBE;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color: rgb(51, 51, 51);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font-family: Roboto, sans-serif;</w:t>
      </w:r>
    </w:p>
    <w:p w:rsidR="003A23C7" w:rsidRPr="00674833" w:rsidRDefault="003A23C7" w:rsidP="00963DB0">
      <w:pPr>
        <w:rPr>
          <w:lang w:val="fr-FR"/>
        </w:rPr>
      </w:pPr>
      <w:r w:rsidRPr="00674833">
        <w:rPr>
          <w:lang w:val="fr-FR"/>
        </w:rPr>
        <w:t>font-size: 13px;</w:t>
      </w:r>
    </w:p>
    <w:p w:rsidR="003A23C7" w:rsidRPr="00674833" w:rsidRDefault="003A23C7" w:rsidP="00963DB0">
      <w:pPr>
        <w:rPr>
          <w:lang w:val="fr-FR"/>
        </w:rPr>
      </w:pPr>
      <w:r w:rsidRPr="00674833">
        <w:rPr>
          <w:lang w:val="fr-FR"/>
        </w:rPr>
        <w:t>font-weight: 400;</w:t>
      </w:r>
    </w:p>
    <w:p w:rsidR="003A23C7" w:rsidRPr="00674833" w:rsidRDefault="003A23C7" w:rsidP="00963DB0">
      <w:pPr>
        <w:rPr>
          <w:lang w:val="fr-FR"/>
        </w:rPr>
      </w:pPr>
      <w:r w:rsidRPr="00674833">
        <w:rPr>
          <w:lang w:val="fr-FR"/>
        </w:rPr>
        <w:t>min-width: 300px;</w:t>
      </w:r>
    </w:p>
    <w:p w:rsidR="003A23C7" w:rsidRPr="00674833" w:rsidRDefault="003A23C7" w:rsidP="00963DB0">
      <w:pPr>
        <w:rPr>
          <w:lang w:val="fr-FR"/>
        </w:rPr>
      </w:pPr>
      <w:r w:rsidRPr="00674833">
        <w:rPr>
          <w:lang w:val="fr-FR"/>
        </w:rPr>
        <w:t>max-width: 700px;</w:t>
      </w:r>
    </w:p>
    <w:p w:rsidR="003A23C7" w:rsidRPr="00674833" w:rsidRDefault="003A23C7" w:rsidP="00963DB0">
      <w:pPr>
        <w:rPr>
          <w:lang w:val="fr-FR"/>
        </w:rPr>
      </w:pPr>
      <w:r w:rsidRPr="00674833">
        <w:rPr>
          <w:lang w:val="fr-FR"/>
        </w:rPr>
        <w:t>border-style:  solid;</w:t>
      </w:r>
    </w:p>
    <w:p w:rsidR="003A23C7" w:rsidRPr="00674833" w:rsidRDefault="003A23C7" w:rsidP="00963DB0">
      <w:pPr>
        <w:rPr>
          <w:lang w:val="fr-FR"/>
        </w:rPr>
      </w:pPr>
      <w:r w:rsidRPr="00674833">
        <w:rPr>
          <w:lang w:val="fr-FR"/>
        </w:rPr>
        <w:t>border-width: 1px;</w:t>
      </w:r>
    </w:p>
    <w:p w:rsidR="003A23C7" w:rsidRPr="00674833" w:rsidRDefault="003A23C7" w:rsidP="00963DB0">
      <w:pPr>
        <w:rPr>
          <w:lang w:val="fr-FR"/>
        </w:rPr>
      </w:pPr>
      <w:r w:rsidRPr="00674833">
        <w:rPr>
          <w:lang w:val="fr-FR"/>
        </w:rPr>
        <w:t>border-color: rgba(0,0,0,.12);</w:t>
      </w:r>
    </w:p>
    <w:p w:rsidR="003A23C7" w:rsidRPr="00674833" w:rsidRDefault="003A23C7" w:rsidP="00963DB0">
      <w:pPr>
        <w:rPr>
          <w:lang w:val="fr-FR"/>
        </w:rPr>
      </w:pPr>
      <w:r w:rsidRPr="00674833">
        <w:rPr>
          <w:lang w:val="fr-FR"/>
        </w:rPr>
        <w:t xml:space="preserve">border-radius: 5px;    </w:t>
      </w:r>
    </w:p>
    <w:p w:rsidR="003A23C7" w:rsidRPr="00674833" w:rsidRDefault="003A23C7" w:rsidP="00963DB0">
      <w:pPr>
        <w:rPr>
          <w:lang w:val="fr-FR"/>
        </w:rPr>
      </w:pPr>
      <w:r w:rsidRPr="00674833">
        <w:rPr>
          <w:lang w:val="fr-FR"/>
        </w:rPr>
        <w:t>box-sizing: border-box;</w:t>
      </w:r>
    </w:p>
    <w:p w:rsidR="003A23C7" w:rsidRPr="00674833" w:rsidRDefault="003A23C7" w:rsidP="00963DB0">
      <w:pPr>
        <w:rPr>
          <w:lang w:val="fr-FR"/>
        </w:rPr>
      </w:pPr>
      <w:r w:rsidRPr="00674833">
        <w:rPr>
          <w:lang w:val="fr-FR"/>
        </w:rPr>
        <w:t xml:space="preserve">box-shadow: 0 0 2px rgba(0,0,0,.12),0 2px 4px rgba(0,0,0,.24); </w:t>
      </w:r>
    </w:p>
    <w:p w:rsidR="003A23C7" w:rsidRPr="00674833" w:rsidRDefault="003A23C7" w:rsidP="00963DB0">
      <w:pPr>
        <w:rPr>
          <w:lang w:val="fr-FR"/>
        </w:rPr>
      </w:pPr>
      <w:r w:rsidRPr="00674833">
        <w:rPr>
          <w:lang w:val="fr-FR"/>
        </w:rPr>
        <w:t>}</w:t>
      </w:r>
    </w:p>
    <w:p w:rsidR="003A23C7" w:rsidRPr="00674833" w:rsidRDefault="003A23C7" w:rsidP="00963DB0">
      <w:pPr>
        <w:rPr>
          <w:lang w:val="fr-FR"/>
        </w:rPr>
      </w:pPr>
      <w:r w:rsidRPr="00674833">
        <w:rPr>
          <w:lang w:val="fr-FR"/>
        </w:rPr>
        <w:t>div p{</w:t>
      </w:r>
    </w:p>
    <w:p w:rsidR="003A23C7" w:rsidRPr="00674833" w:rsidRDefault="003A23C7" w:rsidP="00963DB0">
      <w:pPr>
        <w:rPr>
          <w:lang w:val="fr-FR"/>
        </w:rPr>
      </w:pPr>
      <w:r w:rsidRPr="00674833">
        <w:rPr>
          <w:lang w:val="fr-FR"/>
        </w:rPr>
        <w:t>font-family:Trebuchet MS, sans-serif;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font-size: 13.5px;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text-align: justify;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}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div.artDiv h1{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/*display: block;*/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color: rgba(0, 0, 0, 0.54);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font-family:Trattatello, fantasy;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font-size: 19.5px;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text-align: left;</w:t>
      </w:r>
    </w:p>
    <w:p w:rsidR="003A23C7" w:rsidRPr="00674833" w:rsidRDefault="003A23C7" w:rsidP="00963DB0">
      <w:pPr>
        <w:rPr>
          <w:lang w:val="en-US"/>
        </w:rPr>
      </w:pPr>
      <w:r w:rsidRPr="00674833">
        <w:rPr>
          <w:lang w:val="en-US"/>
        </w:rPr>
        <w:t>font-weight: 300;</w:t>
      </w:r>
    </w:p>
    <w:p w:rsidR="003A23C7" w:rsidRPr="00674833" w:rsidRDefault="003A23C7" w:rsidP="00963DB0">
      <w:pPr>
        <w:rPr>
          <w:lang w:val="en-US"/>
        </w:rPr>
      </w:pPr>
      <w:r w:rsidRPr="00674833">
        <w:rPr>
          <w:lang w:val="en-US"/>
        </w:rPr>
        <w:t>}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div.artDiv h2{</w:t>
      </w:r>
    </w:p>
    <w:p w:rsidR="003A23C7" w:rsidRPr="00963DB0" w:rsidRDefault="003A23C7" w:rsidP="00963DB0">
      <w:pPr>
        <w:rPr>
          <w:lang w:val="en-US"/>
        </w:rPr>
      </w:pPr>
      <w:r>
        <w:rPr>
          <w:lang w:val="en-US"/>
        </w:rPr>
        <w:t xml:space="preserve">    color: rgb(115, 115, 115);</w:t>
      </w:r>
      <w:r w:rsidRPr="00963DB0">
        <w:rPr>
          <w:lang w:val="en-US"/>
        </w:rPr>
        <w:tab/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text-align: center;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font-family:Trattatello, fantasy;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font-size: 16.5px;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font-weight: 400;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padding-bottom: 8px;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padding-left: 0px;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padding-right: 0px;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padding-top: 24px;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}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div.artDiv h3{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display: none;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color: rgb(115, 115, 115);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font-family:Trebuchet MS, sans-serif;</w:t>
      </w:r>
    </w:p>
    <w:p w:rsidR="003A23C7" w:rsidRPr="00674833" w:rsidRDefault="003A23C7" w:rsidP="00963DB0">
      <w:pPr>
        <w:rPr>
          <w:lang w:val="en-US"/>
        </w:rPr>
      </w:pPr>
      <w:r w:rsidRPr="00674833">
        <w:rPr>
          <w:lang w:val="en-US"/>
        </w:rPr>
        <w:t>font-size: 13.5px;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text-align:left;</w:t>
      </w:r>
    </w:p>
    <w:p w:rsidR="003A23C7" w:rsidRPr="00963DB0" w:rsidRDefault="003A23C7" w:rsidP="00963DB0">
      <w:pPr>
        <w:rPr>
          <w:lang w:val="en-US"/>
        </w:rPr>
      </w:pPr>
      <w:r>
        <w:rPr>
          <w:lang w:val="en-US"/>
        </w:rPr>
        <w:t>font-weight: 400;</w:t>
      </w:r>
    </w:p>
    <w:p w:rsidR="003A23C7" w:rsidRPr="00674833" w:rsidRDefault="003A23C7" w:rsidP="00963DB0">
      <w:pPr>
        <w:rPr>
          <w:lang w:val="en-US"/>
        </w:rPr>
      </w:pPr>
      <w:r w:rsidRPr="00674833">
        <w:rPr>
          <w:lang w:val="en-US"/>
        </w:rPr>
        <w:t>padding-bottom: 8px;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padding-left: 0px;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padding-right: 0px;</w:t>
      </w:r>
    </w:p>
    <w:p w:rsidR="003A23C7" w:rsidRPr="00674833" w:rsidRDefault="003A23C7" w:rsidP="00963DB0">
      <w:pPr>
        <w:rPr>
          <w:lang w:val="en-US"/>
        </w:rPr>
      </w:pPr>
      <w:r w:rsidRPr="00674833">
        <w:rPr>
          <w:lang w:val="en-US"/>
        </w:rPr>
        <w:t>padding-top: 24px;</w:t>
      </w:r>
    </w:p>
    <w:p w:rsidR="003A23C7" w:rsidRPr="00674833" w:rsidRDefault="003A23C7" w:rsidP="00963DB0">
      <w:pPr>
        <w:rPr>
          <w:lang w:val="en-US"/>
        </w:rPr>
      </w:pPr>
      <w:r w:rsidRPr="00674833">
        <w:rPr>
          <w:lang w:val="en-US"/>
        </w:rPr>
        <w:t>}</w:t>
      </w:r>
    </w:p>
    <w:p w:rsidR="003A23C7" w:rsidRPr="00674833" w:rsidRDefault="003A23C7" w:rsidP="00963DB0">
      <w:pPr>
        <w:rPr>
          <w:lang w:val="en-US"/>
        </w:rPr>
      </w:pPr>
      <w:r w:rsidRPr="00674833">
        <w:rPr>
          <w:lang w:val="en-US"/>
        </w:rPr>
        <w:t>div.sectionDiv{color: #5E5E5E;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display: block;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font-family: Roboto, sans-serif;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font-size: 12px;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font-weight: 400;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/*height: 80px;*/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line-height: 20px;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list-style-image: none;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list-style-position: outside;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list-style-type: none;</w:t>
      </w:r>
    </w:p>
    <w:p w:rsidR="003A23C7" w:rsidRPr="00963DB0" w:rsidRDefault="003A23C7" w:rsidP="00963DB0">
      <w:pPr>
        <w:rPr>
          <w:lang w:val="en-US"/>
        </w:rPr>
      </w:pPr>
      <w:r>
        <w:rPr>
          <w:lang w:val="en-US"/>
        </w:rPr>
        <w:t>text-align: left;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margin:20px 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}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div.sectionDiv p{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text-align: justify;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text-indent: 3ch;</w:t>
      </w:r>
    </w:p>
    <w:p w:rsidR="003A23C7" w:rsidRPr="00963DB0" w:rsidRDefault="003A23C7" w:rsidP="00963DB0">
      <w:pPr>
        <w:rPr>
          <w:lang w:val="en-US"/>
        </w:rPr>
      </w:pPr>
      <w:r>
        <w:rPr>
          <w:lang w:val="en-US"/>
        </w:rPr>
        <w:t>}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footer{/*b</w:t>
      </w:r>
      <w:r>
        <w:rPr>
          <w:lang w:val="en-US"/>
        </w:rPr>
        <w:t>ackground-attachment: scroll;*/</w:t>
      </w:r>
    </w:p>
    <w:p w:rsidR="003A23C7" w:rsidRPr="00963DB0" w:rsidRDefault="003A23C7" w:rsidP="00963DB0">
      <w:pPr>
        <w:rPr>
          <w:lang w:val="en-US"/>
        </w:rPr>
      </w:pPr>
      <w:r>
        <w:rPr>
          <w:lang w:val="en-US"/>
        </w:rPr>
        <w:t>background-color: #EF5C5F;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border-top-color: rgb(228, 228, 228);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border-top-style: solid;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border-top-width: 1px;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text-align: center;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box-sizing: border-box;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height:50px; 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}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}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}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@media screen and (max-width: 699px) {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* {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list-style: none;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}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div.mainDiv main{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display: block;}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article,header,footer,aside,main{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border-bottom-style: double;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border-width: 3px;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border-bottom-color: darkblue;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text-align: justify; 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text-indent: 3ch;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}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}</w:t>
      </w:r>
    </w:p>
    <w:p w:rsidR="003A23C7" w:rsidRPr="00963DB0" w:rsidRDefault="003A23C7" w:rsidP="00963DB0">
      <w:pPr>
        <w:rPr>
          <w:lang w:val="en-US"/>
        </w:rPr>
      </w:pPr>
      <w:r>
        <w:rPr>
          <w:lang w:val="en-US"/>
        </w:rPr>
        <w:t>@media print  {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header,footer,aside{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display: none;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}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main p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{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text-align: justify;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text-indent: 3ch;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}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h1,h2,h3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{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text-align: center; 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}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}</w:t>
      </w:r>
    </w:p>
    <w:p w:rsidR="003A23C7" w:rsidRDefault="003A23C7">
      <w:pPr>
        <w:rPr>
          <w:lang w:val="en-US"/>
        </w:rPr>
      </w:pPr>
      <w:r>
        <w:t>Файл</w:t>
      </w:r>
      <w:r w:rsidRPr="00963DB0">
        <w:rPr>
          <w:lang w:val="en-US"/>
        </w:rPr>
        <w:t xml:space="preserve"> </w:t>
      </w:r>
      <w:r>
        <w:rPr>
          <w:lang w:val="en-US"/>
        </w:rPr>
        <w:t>script.js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const data = [ [148.0, 31.85, 11.0, ' ', ' ', ' ', 244.0, ' ', ' ', ' ', 3.7, 0.0, ' ', 1.5],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[114.0, 60.38, 57.0, ' ', ' ', ' ', 198.0, '-', '-', 1.89, ' ', '-', '-', 0.9],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[57.0, 68.57, 0.0, ' ', ' ', ' ', 343.0, ' ', ' ', 0.0, ' ', 11.0, 3.0, 14.3],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[67.0, 46.67, 0.0, ' ', ' ', ' ', 500.0, ' ', '-', 6.67, ' ', 65.7, 0, 6.7],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[48.0, 15.2, 0.0, ' ', ' ', ' ', 96.0, ' ', ' ', 0.0, ' ', '-', ' ', 4.0],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[0.0, 64.29, 0.0, ' ', ' ', ' ', 250.0, '-', ' ', 0.0, ' ', '-', '-',25.8],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[3.0, 29.41, 6.0, ' ', ' ', ' ', 247.0, '-', '-', 8.63, ' ', ' ', ' ', 1.2],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[0.0, 46.67, 0.0, ' ', ' ', ' ', 205.0, 0, 0, 0.0, ' ', 0, 0, 0.0],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[0.5, 3.33, 63.8, ' ',' ', ' ', 43.0, 0, 0, 8.33, 5.7, 0, 0, 0.0],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[8.0, 71.43, 0.0, ' ', ' ', ' ', 429.0, 3.57, 4.14, 1.79, '-', 0, 2.6, 11.7] ]</w:t>
      </w:r>
    </w:p>
    <w:p w:rsidR="003A23C7" w:rsidRPr="00963DB0" w:rsidRDefault="003A23C7" w:rsidP="00963DB0">
      <w:pPr>
        <w:rPr>
          <w:lang w:val="en-US"/>
        </w:rPr>
      </w:pP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function addData() {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const tbody = document.querySelector('#name')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const btn_f = document.querySelector('#btn_f')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const btn_s = document.querySelector('#btn_s')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for(let i = 0; i &lt; 10; i++) {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let tr = document.createElement('tr')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for(let j = 0; j &lt; 14; j++) {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let td = document.createElement('td')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const num = data[i][j]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td.textContent = num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tr.appendChild(td)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}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tbody.appendChild(tr)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btn_f.style.display = 'none'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btn_s.removeAttribute('style')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}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}</w:t>
      </w:r>
    </w:p>
    <w:p w:rsidR="003A23C7" w:rsidRPr="00963DB0" w:rsidRDefault="003A23C7" w:rsidP="00963DB0">
      <w:pPr>
        <w:rPr>
          <w:lang w:val="en-US"/>
        </w:rPr>
      </w:pP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function deleteHtmlElement() {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const tr = document.querySelector('#name').querySelectorAll('tr')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const thead = document.querySelector('#name_head &gt; tr')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const btn_s = document.querySelector('#btn_s')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let id = 0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console.log(tr[0].childNodes)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for(let j = 0; j &lt; tr[0].childNodes.length; j++) {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let counter = 0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id = j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for(let i = 0; i &lt; tr.length; i++) {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let num = '' + tr[i].childNodes[j].textContent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if(num === '0' || num === ' ' || num === '-') {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counter++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}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}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if(counter &lt; tr.length){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for(let m = 0; m &lt; tr.length; m++) {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num = tr[m].childNodes[id]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if(num.textContent === ' ' || num.textContent === '-'){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    num.textContent = '0'   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}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}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}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if(counter == tr.length){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let num = thead.childNodes[id]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thead.removeChild(num)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for(let m = 0; m &lt; counter; m++) {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num = tr[m].childNodes[id]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tr[m].removeChild(num)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}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if(tr[1].childNodes.length == j)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break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else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--j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}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}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const td_head_total = document.createElement('td')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td_head_total.textContent = 'O'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thead.appendChild(td_head_total)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let min = 0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for(let i = 0; i &lt; tr.length; i++) {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const td_total = document.createElement('td')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let num = 0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if(i == 1)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min += 1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for(let j = 0; j &lt; tr[0].childNodes.length - min; j++) {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num += +tr[i].childNodes[j].textContent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console.log(j, num)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}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td_total.textContent = num.toFixed(2)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td_total.style.backgroundColor = '#09ff00'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tr[i].appendChild(td_total)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}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btn_s.style.display = 'none'</w:t>
      </w:r>
    </w:p>
    <w:p w:rsidR="003A23C7" w:rsidRDefault="003A23C7" w:rsidP="00963DB0">
      <w:pPr>
        <w:rPr>
          <w:lang w:val="en-US"/>
        </w:rPr>
      </w:pPr>
      <w:r w:rsidRPr="00963DB0">
        <w:rPr>
          <w:lang w:val="en-US"/>
        </w:rPr>
        <w:t>}</w:t>
      </w:r>
    </w:p>
    <w:p w:rsidR="003A23C7" w:rsidRPr="00963DB0" w:rsidRDefault="003A23C7" w:rsidP="00963DB0">
      <w:pPr>
        <w:rPr>
          <w:lang w:val="en-US"/>
        </w:rPr>
      </w:pPr>
      <w:r>
        <w:t>Файл</w:t>
      </w:r>
      <w:r w:rsidRPr="00963DB0">
        <w:rPr>
          <w:lang w:val="en-US"/>
        </w:rPr>
        <w:t xml:space="preserve"> </w:t>
      </w:r>
      <w:r>
        <w:rPr>
          <w:lang w:val="en-US"/>
        </w:rPr>
        <w:t>PVI_lab_2.html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&lt;html&gt;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&lt;head&gt;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&lt;link rel="stylesheet" href="lab1b.css"&gt;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&lt;/head&gt;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&lt;body&gt;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&lt;h1&gt;Таблица 1&lt;/h1&gt;</w:t>
      </w:r>
    </w:p>
    <w:p w:rsidR="003A23C7" w:rsidRPr="00674833" w:rsidRDefault="003A23C7" w:rsidP="00963DB0">
      <w:pPr>
        <w:rPr>
          <w:lang w:val="fr-FR"/>
        </w:rPr>
      </w:pPr>
      <w:r w:rsidRPr="00963DB0">
        <w:rPr>
          <w:lang w:val="en-US"/>
        </w:rPr>
        <w:t xml:space="preserve">        </w:t>
      </w:r>
      <w:r w:rsidRPr="00674833">
        <w:rPr>
          <w:lang w:val="fr-FR"/>
        </w:rPr>
        <w:t>&lt;div&gt;</w:t>
      </w:r>
    </w:p>
    <w:p w:rsidR="003A23C7" w:rsidRPr="00674833" w:rsidRDefault="003A23C7" w:rsidP="00963DB0">
      <w:pPr>
        <w:rPr>
          <w:lang w:val="fr-FR"/>
        </w:rPr>
      </w:pPr>
      <w:r w:rsidRPr="00674833">
        <w:rPr>
          <w:lang w:val="fr-FR"/>
        </w:rPr>
        <w:t xml:space="preserve">            &lt;table id="t1" border="4" align=center&gt;</w:t>
      </w:r>
    </w:p>
    <w:p w:rsidR="003A23C7" w:rsidRPr="00963DB0" w:rsidRDefault="003A23C7" w:rsidP="00963DB0">
      <w:pPr>
        <w:rPr>
          <w:lang w:val="en-US"/>
        </w:rPr>
      </w:pPr>
      <w:r w:rsidRPr="00674833">
        <w:rPr>
          <w:lang w:val="fr-FR"/>
        </w:rPr>
        <w:t xml:space="preserve">                </w:t>
      </w:r>
      <w:r w:rsidRPr="00963DB0">
        <w:rPr>
          <w:lang w:val="en-US"/>
        </w:rPr>
        <w:t>&lt;thead&gt;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&lt;tr id="h"&gt;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&lt;th&gt;h1&lt;/th&gt;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&lt;th&gt;h2&lt;/th&gt;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&lt;th&gt;h3&lt;/th&gt;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&lt;th&gt;h4&lt;/th&gt;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&lt;th&gt;h5&lt;/th&gt;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&lt;th&gt;h6&lt;/th&gt;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&lt;th&gt;h7&lt;/th&gt;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&lt;th&gt;h8&lt;/th&gt;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&lt;th&gt;h9&lt;/th&gt;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&lt;th&gt;h10&lt;/th&gt;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&lt;th&gt;h11&lt;/th&gt;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&lt;th&gt;h12&lt;/th&gt;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    &lt;/tr&gt;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&lt;/thead&gt;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&lt;tfoot&gt;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    &lt;tr&gt;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&lt;td&gt;foot10&lt;/td&gt;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&lt;td&gt;ffoot2&lt;/td&gt;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&lt;td&gt;ffoot3&lt;/td&gt;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&lt;td&gt;ffoot4&lt;/td&gt;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&lt;td&gt;ffoot5&lt;/td&gt;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&lt;td&gt;ffoot6&lt;/td&gt;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&lt;td&gt;ffoot7&lt;/td&gt;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&lt;td&gt;footf8&lt;/td&gt;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&lt;td&gt;ffoot9&lt;/td&gt;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&lt;td&gt;ffoot10&lt;/td&gt;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&lt;td&gt;footf11&lt;/td&gt;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&lt;td&gt;footf12&lt;/td&gt;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 &lt;/tr&gt;  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&lt;/tfoot&gt;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&lt;tbody&gt;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&lt;tr&gt;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&lt;td&gt;b2&lt;/td&gt;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 colspan=3&gt;DEVELOP&lt;/td&gt;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&lt;td&gt;Eater&lt;/td&gt;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&lt;td&gt;OSS&lt;/td&gt;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&lt;td&gt;WEx&lt;/td&gt;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&lt;td&gt;EXORT&lt;/td&gt;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&lt;td&gt;SPIRIT&lt;/td&gt;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&lt;td&gt;Table&lt;/td&gt;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&lt;td&gt;Keep&lt;/td&gt;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&lt;td&gt;BOSS&lt;/td&gt;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 &lt;/tr &gt; 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    &lt;tr id="h"&gt;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&lt;td&gt;b3&lt;/td&gt;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&lt;td&gt;b2&lt;/td&gt;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&lt;td&gt;b3&lt;/td&gt;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&lt;td&gt;b4&lt;/td&gt;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&lt;td&gt;b5&lt;/td&gt;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&lt;td&gt;b6&lt;/td&gt;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&lt;td&gt;b7&lt;/td&gt;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&lt;td&gt;b8&lt;/td&gt;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&lt;td&gt;b9&lt;/td&gt;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&lt;td&gt;b10&lt;/td&gt;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&lt;td&gt;b11&lt;/td&gt;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&lt;td&gt;b12&lt;/td&gt;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 &lt;/tr&gt; 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    &lt;tr&gt;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&lt;td&gt;b4&lt;/td&gt;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&lt;td&gt;b2&lt;/td&gt;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&lt;td&gt;b3&lt;/td&gt;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&lt;td&gt;b4&lt;/td&gt;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&lt;td&gt;b5&lt;/td&gt;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&lt;td&gt;b6&lt;/td&gt;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&lt;td&gt;b7&lt;/td&gt;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&lt;td&gt;b8&lt;/td&gt;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&lt;td&gt;b9&lt;/td&gt;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&lt;td&gt;b10&lt;/td&gt;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&lt;td&gt;b11&lt;/td&gt;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&lt;td&gt;b12&lt;/td&gt;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 &lt;/tr&gt; 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    &lt;tr id="h"&gt;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&lt;td&gt;b5&lt;/td&gt;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&lt;td&gt;b2&lt;/td&gt;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&lt;td&gt;b3&lt;/td&gt;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&lt;td&gt;b4&lt;/td&gt;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&lt;td&gt;b5&lt;/td&gt;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&lt;td&gt;b6&lt;/td&gt;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&lt;td&gt;b7&lt;/td&gt;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&lt;td&gt;b8&lt;/td&gt;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&lt;td&gt;b9&lt;/td&gt;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&lt;td&gt;b10&lt;/td&gt;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&lt;td&gt;b11&lt;/td&gt;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&lt;td&gt;b12&lt;/td&gt;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 &lt;/tr&gt; 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    &lt;tr&gt;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&lt;td&gt;b6&lt;/td&gt;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&lt;td&gt;b2&lt;/td&gt;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&lt;td&gt;b3&lt;/td&gt;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&lt;td&gt;b4&lt;/td&gt;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&lt;td&gt;b5&lt;/td&gt;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&lt;td&gt;b6&lt;/td&gt;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&lt;td&gt;b7&lt;/td&gt;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&lt;td&gt;b8&lt;/td&gt;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&lt;td&gt;b9&lt;/td&gt;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&lt;td&gt;b10&lt;/td&gt;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&lt;td&gt;b11&lt;/td&gt;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&lt;td&gt;b12&lt;/td&gt;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 &lt;/tr&gt; 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    &lt;tr id="h"&gt;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&lt;td&gt;b7&lt;/td&gt;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&lt;td&gt;b2&lt;/td&gt;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&lt;td&gt;b3&lt;/td&gt;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&lt;td&gt;b4&lt;/td&gt;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&lt;td&gt;b5&lt;/td&gt;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&lt;td&gt;b6&lt;/td&gt;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&lt;td&gt;b7&lt;/td&gt;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&lt;td&gt;b8&lt;/td&gt;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&lt;td&gt;b9&lt;/td&gt;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&lt;td&gt;b10&lt;/td&gt;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&lt;td&gt;b11&lt;/td&gt;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&lt;td&gt;b12&lt;/td&gt;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 &lt;/tr&gt; 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    &lt;tr&gt;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&lt;td&gt;b8&lt;/td&gt;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&lt;td&gt;b2&lt;/td&gt;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&lt;td&gt;b3&lt;/td&gt;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&lt;td&gt;b4&lt;/td&gt;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&lt;td&gt;b5&lt;/td&gt;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&lt;td&gt;b6&lt;/td&gt;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&lt;td&gt;b7&lt;/td&gt;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&lt;td&gt;b8&lt;/td&gt;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&lt;td&gt;b9&lt;/td&gt;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&lt;td&gt;b10&lt;/td&gt;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&lt;td&gt;b11&lt;/td&gt;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&lt;td&gt;b12&lt;/td&gt;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 &lt;/tr&gt; 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    &lt;tr id="h"&gt;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&lt;td&gt;b9&lt;/td&gt;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&lt;td&gt;b2&lt;/td&gt;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&lt;td&gt;b3&lt;/td&gt;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&lt;td&gt;b4&lt;/td&gt;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&lt;td&gt;b5&lt;/td&gt;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&lt;td&gt;b6&lt;/td&gt;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&lt;td&gt;b7&lt;/td&gt;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&lt;td&gt;b8&lt;/td&gt;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&lt;td&gt;b9&lt;/td&gt;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&lt;td&gt;b10&lt;/td&gt;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&lt;td&gt;b11&lt;/td&gt;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&lt;td&gt;b12&lt;/td&gt;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 &lt;/tr&gt; 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&lt;/tbody&gt;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&lt;/table&gt;    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&lt;/div&gt;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&lt;h1&gt;Таблица 2&lt;/h1&gt;</w:t>
      </w:r>
    </w:p>
    <w:p w:rsidR="003A23C7" w:rsidRPr="00674833" w:rsidRDefault="003A23C7" w:rsidP="00963DB0">
      <w:pPr>
        <w:rPr>
          <w:lang w:val="fr-FR"/>
        </w:rPr>
      </w:pPr>
      <w:r w:rsidRPr="00963DB0">
        <w:rPr>
          <w:lang w:val="en-US"/>
        </w:rPr>
        <w:t xml:space="preserve">        </w:t>
      </w:r>
      <w:r w:rsidRPr="00674833">
        <w:rPr>
          <w:lang w:val="fr-FR"/>
        </w:rPr>
        <w:t>&lt;div&gt;</w:t>
      </w:r>
    </w:p>
    <w:p w:rsidR="003A23C7" w:rsidRPr="00674833" w:rsidRDefault="003A23C7" w:rsidP="00963DB0">
      <w:pPr>
        <w:rPr>
          <w:lang w:val="fr-FR"/>
        </w:rPr>
      </w:pPr>
      <w:r w:rsidRPr="00674833">
        <w:rPr>
          <w:lang w:val="fr-FR"/>
        </w:rPr>
        <w:t xml:space="preserve">            &lt;table id="t2" border="5" align=center&gt;</w:t>
      </w:r>
    </w:p>
    <w:p w:rsidR="003A23C7" w:rsidRPr="00963DB0" w:rsidRDefault="003A23C7" w:rsidP="00963DB0">
      <w:pPr>
        <w:rPr>
          <w:lang w:val="en-US"/>
        </w:rPr>
      </w:pPr>
      <w:r w:rsidRPr="00674833">
        <w:rPr>
          <w:lang w:val="fr-FR"/>
        </w:rPr>
        <w:t xml:space="preserve">                </w:t>
      </w:r>
      <w:r w:rsidRPr="00963DB0">
        <w:rPr>
          <w:lang w:val="en-US"/>
        </w:rPr>
        <w:t>&lt;thead&gt;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&lt;tr&gt;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 id="r"&gt;h1&lt;/td&gt;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&lt;td&gt;h2&lt;/td&gt;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&lt;td&gt;h3&lt;/td&gt;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 id="r"&gt;h4&lt;/td&gt;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&lt;td&gt;h5&lt;/td&gt;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&lt;td&gt;h6&lt;/td&gt;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 id="r"&gt;h7&lt;/td&gt;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 rowspan="3"&gt;h8&lt;/td&gt;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&lt;td&gt;h9&lt;/td&gt;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 id="r"&gt;h10&lt;/td&gt;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&lt;td&gt;h11&lt;/td&gt;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    &lt;/tr&gt;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&lt;/thead&gt;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&lt;tfoot&gt;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    &lt;tr 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 id="r"&gt;foot11&lt;/td&gt;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&lt;td&gt;ffoot2&lt;/td&gt;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&lt;td&gt;ffoot3&lt;/td&gt;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 id="r"&gt;ffoot4&lt;/td&gt;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&lt;td&gt;ffoot5&lt;/td&gt;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&lt;td&gt;ffoot6&lt;/td&gt;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 id="r"&gt;ffoot7&lt;/td&gt;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 &gt;footf8&lt;/td&gt;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&lt;td&gt;ffoot9&lt;/td&gt;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 id="r"&gt;ffoot10&lt;/td&gt;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&lt;td&gt;footf11&lt;/td&gt;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 &lt;/tr&gt;  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&lt;/tfoot&gt;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&lt;tbody&gt;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&lt;tr&gt;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 id="r"&gt;b2&lt;/td&gt;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&lt;td&gt;DEVELOP&lt;/td&gt;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&lt;td&gt;DEVELOPer&lt;/td&gt;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 id="r"&gt;DEVELOP&lt;/td&gt;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&lt;td&gt;Eater&lt;/td&gt;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&lt;td&gt;OSS&lt;/td&gt;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 id="r"&gt;WEx&lt;/td&gt;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 &gt;EXORT&lt;/td&gt;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 rowspan="3"&gt;SPIRIT&lt;/td&gt;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 id="r"&gt;Table&lt;/td&gt;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&lt;td&gt;Keep&lt;/td&gt;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 &lt;/tr &gt; 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    &lt;tr 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 id="r"&gt;b3&lt;/td&gt;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 &gt;b2&lt;/td&gt;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&lt;td&gt;b3&lt;/td&gt;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 id="r"&gt;b4&lt;/td&gt;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&lt;td&gt;b5&lt;/td&gt;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&lt;td&gt;b6&lt;/td&gt;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 id="r"&gt;b7&lt;/td&gt;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&lt;td&gt;b8&lt;/td&gt;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&lt;td&gt;b9&lt;/td&gt;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 id="r"&gt;b10&lt;/td&gt;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&lt;td&gt;b11&lt;/td&gt;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 &lt;/tr&gt; 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    &lt;tr 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 id="r"&gt;b4&lt;/td&gt;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&lt;td&gt;b2&lt;/td&gt;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&lt;td&gt;b3&lt;/td&gt;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 id="r"&gt;b4&lt;/td&gt;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&lt;td&gt;b5&lt;/td&gt;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&lt;td&gt;b6&lt;/td&gt;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 id="r"&gt;b7&lt;/td&gt;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&lt;td&gt;b8&lt;/td&gt;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&lt;td&gt;b9&lt;/td&gt;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 id="r"&gt;b10&lt;/td&gt;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&lt;td&gt;b11&lt;/td&gt;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 &lt;/tr&gt; 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    &lt;tr 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 id="r"&gt;b5&lt;/td&gt;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&lt;td&gt;b2&lt;/td&gt;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&lt;td&gt;b3&lt;/td&gt;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 id="r"&gt;b4&lt;/td&gt;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&lt;td&gt;b5&lt;/td&gt;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&lt;td&gt;b6&lt;/td&gt;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 id="r"&gt;b7&lt;/td&gt;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&lt;td&gt;b8&lt;/td&gt;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&lt;td&gt;b9&lt;/td&gt;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 id="r"&gt;b10&lt;/td&gt;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&lt;td&gt;b11&lt;/td&gt;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 &lt;/tr&gt; 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    &lt;tr&gt;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 id="r"&gt;b6&lt;/td&gt;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&lt;td&gt;b2&lt;/td&gt;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&lt;td&gt;b3&lt;/td&gt;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 id="r"&gt;b4&lt;/td&gt;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&lt;td&gt;b5&lt;/td&gt;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&lt;td&gt;b6&lt;/td&gt;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 id="r"&gt;b7&lt;/td&gt;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&lt;td&gt;b8&lt;/td&gt;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&lt;td&gt;b9&lt;/td&gt;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 id="r"&gt;b10&lt;/td&gt;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&lt;td&gt;b11&lt;/td&gt;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 &lt;/tr&gt; 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    &lt;tr 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  id="r"&gt;b7&lt;/td&gt;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&lt;td&gt;b2&lt;/td&gt;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&lt;td&gt;b3&lt;/td&gt;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 id="r"&gt;b4&lt;/td&gt;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&lt;td&gt;b5&lt;/td&gt;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&lt;td&gt;b6&lt;/td&gt;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 id="r"&gt;b7&lt;/td&gt;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&lt;td&gt;b8&lt;/td&gt;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&lt;td&gt;b9&lt;/td&gt;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 id="r"&gt;b10&lt;/td&gt;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&lt;td&gt;b11&lt;/td&gt;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 &lt;/tr&gt; 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    &lt;tr&gt;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 id="r"&gt;b8&lt;/td&gt;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&lt;td&gt;b4&lt;/td&gt;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ab/>
      </w:r>
      <w:r w:rsidRPr="00963DB0">
        <w:rPr>
          <w:lang w:val="en-US"/>
        </w:rPr>
        <w:tab/>
      </w:r>
      <w:r w:rsidRPr="00963DB0">
        <w:rPr>
          <w:lang w:val="en-US"/>
        </w:rPr>
        <w:tab/>
      </w:r>
      <w:r w:rsidRPr="00963DB0">
        <w:rPr>
          <w:lang w:val="en-US"/>
        </w:rPr>
        <w:tab/>
        <w:t>&lt;td&gt;b4&lt;/td&gt;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ab/>
      </w:r>
      <w:r w:rsidRPr="00963DB0">
        <w:rPr>
          <w:lang w:val="en-US"/>
        </w:rPr>
        <w:tab/>
      </w:r>
      <w:r w:rsidRPr="00963DB0">
        <w:rPr>
          <w:lang w:val="en-US"/>
        </w:rPr>
        <w:tab/>
      </w:r>
      <w:r w:rsidRPr="00963DB0">
        <w:rPr>
          <w:lang w:val="en-US"/>
        </w:rPr>
        <w:tab/>
        <w:t>&lt;td id="r"&gt;b4&lt;/td&gt;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&lt;td&gt;b5&lt;/td&gt;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&lt;td&gt;b6&lt;/td&gt;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 id="r"&gt;b7&lt;/td&gt;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&lt;td&gt;b8&lt;/td&gt;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&lt;td&gt;b9&lt;/td&gt;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 id="r"&gt;b10&lt;/td&gt;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&lt;td&gt;b11&lt;/td&gt;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 &lt;/tr&gt; 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    &lt;tr 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 id="r"&gt;b9&lt;/td&gt;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&lt;td&gt;b2&lt;/td&gt;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&lt;td&gt;b3&lt;/td&gt;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 id="r"&gt;b4&lt;/td&gt;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&lt;td&gt;b5&lt;/td&gt;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&lt;td&gt;b6&lt;/td&gt;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 id="r"&gt;b7&lt;/td&gt;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&lt;td&gt;b8&lt;/td&gt;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&lt;td&gt;b9&lt;/td&gt;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 id="r"&gt;b10&lt;/td&gt;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&lt;td&gt;b11&lt;/td&gt;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 &lt;/tr&gt; 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&lt;tr 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 id="r"&gt;b10&lt;/td&gt;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&lt;td&gt;DEVELOP&lt;/td&gt;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&lt;td&gt;DEVELOPer&lt;/td&gt;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 id="r"&gt;DEVELOP&lt;/td&gt;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&lt;td&gt;Eater&lt;/td&gt;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&lt;td&gt;OSS&lt;/td&gt;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 id="r"&gt;WEx&lt;/td&gt;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&lt;td&gt;EXORT&lt;/td&gt;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&lt;td&gt;SPIRIT&lt;/td&gt;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 id="r"&gt;Table&lt;/td&gt;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&lt;td&gt;Keep&lt;/td&gt;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 &lt;/tr 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&lt;/tbody&gt;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&lt;/table&gt;    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&lt;/div&gt;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&lt;h1&gt;Таблица 3&lt;/h1&gt;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&lt;div&gt;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&lt;table cellpadding="5" id="t3" border="5" align=center&gt;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&lt;thead id="name_head"&gt;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r&gt;&lt;td&gt;A&lt;/td&gt;&lt;td&gt;B&lt;/td&gt;&lt;td&gt;C&lt;/td&gt;&lt;td&gt;D&lt;/td&gt;&lt;td&gt;E&lt;/td&gt;&lt;td&gt;F&lt;/td&gt;&lt;td&gt;G&lt;/td&gt;&lt;td&gt;H&lt;/td&gt;&lt;td&gt;I&lt;/td&gt;&lt;td&gt;J&lt;/td&gt;&lt;td&gt;K&lt;/td&gt;&lt;td&gt;L&lt;/td&gt;&lt;td&gt;M&lt;/td&gt;&lt;td&gt;N&lt;/td&gt;&lt;/tr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&lt;/thead&gt;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&lt;tbody id="name"&gt;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&lt;/tbody&gt;</w:t>
      </w:r>
      <w:bookmarkStart w:id="0" w:name="_GoBack"/>
      <w:bookmarkEnd w:id="0"/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&lt;tfoot&gt;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&lt;tr&gt;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 id="btn_f" colspan="14"&gt;&lt;a href="#" onclick="addData()"&gt;Заполни меня&lt;/a&gt;&lt;/td&gt;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&lt;/tr&gt;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&lt;tr&gt;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    &lt;td id="btn_s" colspan="14" style="display: none"&gt;&lt;a href="#" onclick="deleteHtmlElement()"&gt;Итоги&lt;/a&gt;&lt;/td&gt;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    &lt;/tr&gt;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&lt;/tfoot&gt;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&lt;/table&gt;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&lt;script type="text/javascript" src="script.js"&gt;&lt;/script&gt;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 xml:space="preserve">        &lt;/div&gt;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&lt;/body&gt;</w:t>
      </w:r>
    </w:p>
    <w:p w:rsidR="003A23C7" w:rsidRPr="00963DB0" w:rsidRDefault="003A23C7" w:rsidP="00963DB0">
      <w:pPr>
        <w:rPr>
          <w:lang w:val="en-US"/>
        </w:rPr>
      </w:pPr>
      <w:r w:rsidRPr="00963DB0">
        <w:rPr>
          <w:lang w:val="en-US"/>
        </w:rPr>
        <w:t>&lt;/html&gt;</w:t>
      </w:r>
    </w:p>
    <w:sectPr w:rsidR="003A23C7" w:rsidRPr="00963DB0" w:rsidSect="00193F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4ADC"/>
    <w:rsid w:val="000F66A8"/>
    <w:rsid w:val="00193FBB"/>
    <w:rsid w:val="002C0ABB"/>
    <w:rsid w:val="003A23C7"/>
    <w:rsid w:val="00674833"/>
    <w:rsid w:val="006A4ADC"/>
    <w:rsid w:val="007A2091"/>
    <w:rsid w:val="007F4F3B"/>
    <w:rsid w:val="00963DB0"/>
    <w:rsid w:val="00AD36C8"/>
    <w:rsid w:val="00BB2F07"/>
    <w:rsid w:val="00BD26BE"/>
    <w:rsid w:val="00C254F3"/>
    <w:rsid w:val="00DD3A34"/>
    <w:rsid w:val="00FA2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ADC"/>
    <w:pPr>
      <w:autoSpaceDE w:val="0"/>
      <w:autoSpaceDN w:val="0"/>
      <w:spacing w:before="100" w:after="100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A4ADC"/>
    <w:pPr>
      <w:keepNext/>
      <w:autoSpaceDE/>
      <w:autoSpaceDN/>
      <w:spacing w:before="0" w:after="0"/>
      <w:outlineLvl w:val="0"/>
    </w:pPr>
    <w:rPr>
      <w:rFonts w:eastAsia="Times New Roman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A4ADC"/>
    <w:rPr>
      <w:rFonts w:ascii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rsid w:val="006A4ADC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Normal"/>
    <w:uiPriority w:val="99"/>
    <w:rsid w:val="006A4ADC"/>
    <w:pPr>
      <w:autoSpaceDE/>
      <w:autoSpaceDN/>
      <w:spacing w:beforeAutospacing="1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074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4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4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4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4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4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4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4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4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4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4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4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4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4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4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4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4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4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4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4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4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4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4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4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</TotalTime>
  <Pages>21</Pages>
  <Words>3002</Words>
  <Characters>17116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</dc:creator>
  <cp:keywords/>
  <dc:description/>
  <cp:lastModifiedBy>K18C2</cp:lastModifiedBy>
  <cp:revision>2</cp:revision>
  <dcterms:created xsi:type="dcterms:W3CDTF">2019-05-22T03:43:00Z</dcterms:created>
  <dcterms:modified xsi:type="dcterms:W3CDTF">2019-05-22T05:28:00Z</dcterms:modified>
</cp:coreProperties>
</file>